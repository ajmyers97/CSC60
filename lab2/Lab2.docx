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C1C3" w14:textId="2C63BF2E" w:rsidR="00AD7C20" w:rsidRPr="00C43FDF" w:rsidRDefault="00C43FDF" w:rsidP="00024F8D">
      <w:pPr>
        <w:jc w:val="center"/>
        <w:rPr>
          <w:rFonts w:ascii="Calibri" w:hAnsi="Calibri" w:cs="Times New Roman"/>
          <w:b/>
          <w:sz w:val="32"/>
        </w:rPr>
      </w:pPr>
      <w:r w:rsidRPr="00C43FDF">
        <w:rPr>
          <w:rFonts w:ascii="Calibri" w:hAnsi="Calibri" w:cs="Times New Roman"/>
          <w:b/>
          <w:sz w:val="32"/>
        </w:rPr>
        <w:t>Lab 2.  UNIX commands.</w:t>
      </w:r>
    </w:p>
    <w:p w14:paraId="39273680" w14:textId="536A88F9" w:rsidR="00AD7C20" w:rsidRPr="008A5D16" w:rsidRDefault="00AD7C20" w:rsidP="006D6AF8">
      <w:pPr>
        <w:pStyle w:val="NoSpacing"/>
        <w:rPr>
          <w:b/>
          <w:sz w:val="22"/>
          <w:szCs w:val="22"/>
          <w:u w:val="single"/>
          <w:lang w:eastAsia="en-US"/>
        </w:rPr>
      </w:pPr>
      <w:r w:rsidRPr="008A5D16">
        <w:rPr>
          <w:b/>
          <w:sz w:val="22"/>
          <w:szCs w:val="22"/>
          <w:u w:val="single"/>
          <w:lang w:eastAsia="en-US"/>
        </w:rPr>
        <w:t xml:space="preserve">Purpose </w:t>
      </w:r>
      <w:r w:rsidR="00AA27CD">
        <w:rPr>
          <w:b/>
          <w:sz w:val="22"/>
          <w:szCs w:val="22"/>
          <w:u w:val="single"/>
          <w:lang w:eastAsia="en-US"/>
        </w:rPr>
        <w:t>a</w:t>
      </w:r>
      <w:r w:rsidRPr="008A5D16">
        <w:rPr>
          <w:b/>
          <w:sz w:val="22"/>
          <w:szCs w:val="22"/>
          <w:u w:val="single"/>
          <w:lang w:eastAsia="en-US"/>
        </w:rPr>
        <w:t>nd rationale</w:t>
      </w:r>
    </w:p>
    <w:p w14:paraId="30628C1E" w14:textId="77777777" w:rsidR="00AD7C20" w:rsidRPr="00C43FDF" w:rsidRDefault="00AD7C20" w:rsidP="00AD7C20">
      <w:pPr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</w:pPr>
      <w:r w:rsidRPr="00C43FDF"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  <w:t>The purpose of this lab is to quickly get students up to speed with basic usage of the UNIX development environment, as a preparation for all future lab activities.</w:t>
      </w:r>
    </w:p>
    <w:p w14:paraId="4FA6168A" w14:textId="77777777" w:rsidR="00AD7C20" w:rsidRPr="008A5D16" w:rsidRDefault="00AD7C20" w:rsidP="006D6AF8">
      <w:pPr>
        <w:pStyle w:val="NoSpacing"/>
        <w:rPr>
          <w:b/>
          <w:sz w:val="22"/>
          <w:u w:val="single"/>
          <w:lang w:eastAsia="en-US"/>
        </w:rPr>
      </w:pPr>
      <w:r w:rsidRPr="008A5D16">
        <w:rPr>
          <w:b/>
          <w:sz w:val="22"/>
          <w:u w:val="single"/>
          <w:lang w:eastAsia="en-US"/>
        </w:rPr>
        <w:t>Lab environment</w:t>
      </w:r>
    </w:p>
    <w:p w14:paraId="31BB9C74" w14:textId="77777777" w:rsidR="00C43FDF" w:rsidRDefault="00AD7C20" w:rsidP="00C43FDF">
      <w:pPr>
        <w:pStyle w:val="NoSpacing"/>
        <w:rPr>
          <w:rFonts w:ascii="Calibri" w:hAnsi="Calibri"/>
          <w:sz w:val="24"/>
          <w:szCs w:val="24"/>
          <w:shd w:val="clear" w:color="auto" w:fill="FFFFFF"/>
        </w:rPr>
      </w:pP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All work should be done on a machine in the department's Linux cluster. 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R</w:t>
      </w:r>
      <w:r w:rsidR="00F61DE2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efer to our Lab1 directions.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should</w:t>
      </w: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43FDF">
        <w:rPr>
          <w:rFonts w:ascii="Calibri" w:hAnsi="Calibri"/>
          <w:sz w:val="24"/>
          <w:szCs w:val="24"/>
          <w:shd w:val="clear" w:color="auto" w:fill="FFFFFF"/>
        </w:rPr>
        <w:t xml:space="preserve">use </w:t>
      </w:r>
      <w:r w:rsidRPr="00D7661E">
        <w:rPr>
          <w:rFonts w:ascii="Calibri" w:hAnsi="Calibri"/>
          <w:b/>
          <w:sz w:val="24"/>
          <w:szCs w:val="24"/>
          <w:shd w:val="clear" w:color="auto" w:fill="FFFFFF"/>
        </w:rPr>
        <w:t xml:space="preserve">atoz, sp1, sp2 </w:t>
      </w:r>
      <w:r w:rsidR="00C43FDF" w:rsidRPr="00D7661E">
        <w:rPr>
          <w:rFonts w:ascii="Calibri" w:hAnsi="Calibri"/>
          <w:sz w:val="24"/>
          <w:szCs w:val="24"/>
          <w:shd w:val="clear" w:color="auto" w:fill="FFFFFF"/>
        </w:rPr>
        <w:t xml:space="preserve">or </w:t>
      </w:r>
      <w:r w:rsidRPr="00D7661E">
        <w:rPr>
          <w:rFonts w:ascii="Calibri" w:hAnsi="Calibri"/>
          <w:b/>
          <w:sz w:val="24"/>
          <w:szCs w:val="24"/>
          <w:shd w:val="clear" w:color="auto" w:fill="FFFFFF"/>
        </w:rPr>
        <w:t>sp3</w:t>
      </w:r>
      <w:r w:rsidR="00CE79A3">
        <w:rPr>
          <w:rFonts w:ascii="Calibri" w:hAnsi="Calibri"/>
          <w:b/>
          <w:sz w:val="24"/>
          <w:szCs w:val="24"/>
          <w:shd w:val="clear" w:color="auto" w:fill="FFFFFF"/>
        </w:rPr>
        <w:t>, instead of athena</w:t>
      </w:r>
      <w:r w:rsidRPr="00C43FDF">
        <w:rPr>
          <w:rFonts w:ascii="Calibri" w:hAnsi="Calibri"/>
          <w:sz w:val="24"/>
          <w:szCs w:val="24"/>
          <w:shd w:val="clear" w:color="auto" w:fill="FFFFFF"/>
        </w:rPr>
        <w:t xml:space="preserve">.  </w:t>
      </w:r>
      <w:r w:rsidR="00CE79A3">
        <w:rPr>
          <w:rFonts w:ascii="Calibri" w:hAnsi="Calibri"/>
          <w:sz w:val="24"/>
          <w:szCs w:val="24"/>
          <w:shd w:val="clear" w:color="auto" w:fill="FFFFFF"/>
        </w:rPr>
        <w:t>This is practice for a task later in the semester.</w:t>
      </w:r>
    </w:p>
    <w:p w14:paraId="056DCC56" w14:textId="45F91C46" w:rsidR="00C43FDF" w:rsidRPr="00AA646F" w:rsidRDefault="00C43FDF" w:rsidP="00C43FDF">
      <w:pPr>
        <w:pStyle w:val="NoSpacing"/>
        <w:rPr>
          <w:rFonts w:ascii="Calibri" w:hAnsi="Calibri"/>
          <w:sz w:val="28"/>
          <w:szCs w:val="24"/>
          <w:shd w:val="clear" w:color="auto" w:fill="FFFFFF"/>
        </w:rPr>
      </w:pPr>
      <w:r w:rsidRPr="00AA646F">
        <w:rPr>
          <w:rFonts w:ascii="Calibri" w:hAnsi="Calibri"/>
          <w:sz w:val="28"/>
          <w:szCs w:val="24"/>
          <w:shd w:val="clear" w:color="auto" w:fill="FFFFFF"/>
        </w:rPr>
        <w:t>[</w:t>
      </w:r>
      <w:r w:rsidR="00085409" w:rsidRPr="00AA646F">
        <w:rPr>
          <w:rFonts w:ascii="Calibri" w:hAnsi="Calibri"/>
          <w:b/>
          <w:sz w:val="28"/>
          <w:szCs w:val="24"/>
          <w:shd w:val="clear" w:color="auto" w:fill="FFFFFF"/>
        </w:rPr>
        <w:t>NOTE</w:t>
      </w:r>
      <w:r w:rsidR="00085409" w:rsidRPr="00AA646F">
        <w:rPr>
          <w:rFonts w:ascii="Calibri" w:hAnsi="Calibri"/>
          <w:sz w:val="28"/>
          <w:szCs w:val="24"/>
          <w:shd w:val="clear" w:color="auto" w:fill="FFFFFF"/>
        </w:rPr>
        <w:t xml:space="preserve">: 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I accessed all four</w:t>
      </w:r>
      <w:r w:rsidRPr="00AA646F">
        <w:rPr>
          <w:rFonts w:ascii="Calibri" w:hAnsi="Calibri"/>
          <w:sz w:val="28"/>
          <w:szCs w:val="24"/>
          <w:shd w:val="clear" w:color="auto" w:fill="FFFFFF"/>
        </w:rPr>
        <w:t xml:space="preserve"> by logging into “athena”, typing “ssh atoz”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 xml:space="preserve"> or “s</w:t>
      </w:r>
      <w:r w:rsidR="00FA3A4F" w:rsidRPr="00AA646F">
        <w:rPr>
          <w:rFonts w:ascii="Calibri" w:hAnsi="Calibri"/>
          <w:sz w:val="28"/>
          <w:szCs w:val="24"/>
          <w:shd w:val="clear" w:color="auto" w:fill="FFFFFF"/>
        </w:rPr>
        <w:t xml:space="preserve">sh </w:t>
      </w:r>
      <w:r w:rsidR="007C405D" w:rsidRPr="00AA646F">
        <w:rPr>
          <w:rFonts w:ascii="Calibri" w:hAnsi="Calibri"/>
          <w:sz w:val="28"/>
          <w:szCs w:val="24"/>
          <w:shd w:val="clear" w:color="auto" w:fill="FFFFFF"/>
        </w:rPr>
        <w:t>s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pX”</w:t>
      </w:r>
      <w:r w:rsidRPr="00AA646F">
        <w:rPr>
          <w:rFonts w:ascii="Calibri" w:hAnsi="Calibri"/>
          <w:sz w:val="28"/>
          <w:szCs w:val="24"/>
          <w:shd w:val="clear" w:color="auto" w:fill="FFFFFF"/>
        </w:rPr>
        <w:t>, typing “yes”, and re-entering my password.</w:t>
      </w:r>
      <w:r w:rsidR="00085409" w:rsidRPr="00AA646F">
        <w:rPr>
          <w:rFonts w:ascii="Calibri" w:hAnsi="Calibri"/>
          <w:sz w:val="28"/>
          <w:szCs w:val="24"/>
          <w:shd w:val="clear" w:color="auto" w:fill="FFFFFF"/>
        </w:rPr>
        <w:t>]</w:t>
      </w:r>
    </w:p>
    <w:p w14:paraId="6044A993" w14:textId="77777777" w:rsidR="006D6AF8" w:rsidRPr="00BD0F96" w:rsidRDefault="006D6AF8" w:rsidP="00C43FDF">
      <w:pPr>
        <w:pStyle w:val="NoSpacing"/>
        <w:rPr>
          <w:rFonts w:ascii="Calibri" w:hAnsi="Calibri"/>
          <w:sz w:val="18"/>
          <w:szCs w:val="24"/>
          <w:shd w:val="clear" w:color="auto" w:fill="FFFFFF"/>
        </w:rPr>
      </w:pPr>
    </w:p>
    <w:p w14:paraId="452A5E4B" w14:textId="77777777" w:rsidR="00A8188B" w:rsidRPr="008A5D16" w:rsidRDefault="00D7661E" w:rsidP="006D6AF8">
      <w:pPr>
        <w:pStyle w:val="NoSpacing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t xml:space="preserve">Part 1. </w:t>
      </w:r>
      <w:r w:rsidR="00A8188B" w:rsidRPr="008A5D16">
        <w:rPr>
          <w:b/>
          <w:sz w:val="22"/>
          <w:u w:val="single"/>
          <w:lang w:eastAsia="en-US"/>
        </w:rPr>
        <w:t xml:space="preserve">Introductory </w:t>
      </w:r>
      <w:r w:rsidR="00EF1A1D" w:rsidRPr="008A5D16">
        <w:rPr>
          <w:b/>
          <w:sz w:val="22"/>
          <w:u w:val="single"/>
          <w:lang w:eastAsia="en-US"/>
        </w:rPr>
        <w:t xml:space="preserve">UNIX </w:t>
      </w:r>
      <w:r w:rsidR="00A8188B" w:rsidRPr="008A5D16">
        <w:rPr>
          <w:b/>
          <w:sz w:val="22"/>
          <w:u w:val="single"/>
          <w:lang w:eastAsia="en-US"/>
        </w:rPr>
        <w:t>lab</w:t>
      </w:r>
      <w:r w:rsidR="00EF1A1D" w:rsidRPr="008A5D16">
        <w:rPr>
          <w:b/>
          <w:sz w:val="22"/>
          <w:u w:val="single"/>
          <w:lang w:eastAsia="en-US"/>
        </w:rPr>
        <w:t>2</w:t>
      </w:r>
      <w:r w:rsidR="006D6AF8" w:rsidRPr="008A5D16">
        <w:rPr>
          <w:b/>
          <w:sz w:val="22"/>
          <w:u w:val="single"/>
          <w:lang w:eastAsia="en-US"/>
        </w:rPr>
        <w:t xml:space="preserve"> (also known as </w:t>
      </w:r>
      <w:r w:rsidR="00307648">
        <w:rPr>
          <w:b/>
          <w:i/>
          <w:sz w:val="22"/>
          <w:u w:val="single"/>
          <w:lang w:eastAsia="en-US"/>
        </w:rPr>
        <w:t>G</w:t>
      </w:r>
      <w:r w:rsidR="006D6AF8" w:rsidRPr="007C0214">
        <w:rPr>
          <w:b/>
          <w:i/>
          <w:sz w:val="22"/>
          <w:u w:val="single"/>
          <w:lang w:eastAsia="en-US"/>
        </w:rPr>
        <w:t>ive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Linux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some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time</w:t>
      </w:r>
      <w:r w:rsidR="006D6AF8" w:rsidRPr="008A5D16">
        <w:rPr>
          <w:b/>
          <w:sz w:val="22"/>
          <w:u w:val="single"/>
          <w:lang w:eastAsia="en-US"/>
        </w:rPr>
        <w:t>)</w:t>
      </w:r>
      <w:r w:rsidR="00EF1A1D" w:rsidRPr="008A5D16">
        <w:rPr>
          <w:b/>
          <w:sz w:val="22"/>
          <w:u w:val="single"/>
          <w:lang w:eastAsia="en-US"/>
        </w:rPr>
        <w:t>:</w:t>
      </w:r>
    </w:p>
    <w:p w14:paraId="057040B0" w14:textId="755A31F2" w:rsidR="008A5D16" w:rsidRPr="00CE79A3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CE79A3">
        <w:rPr>
          <w:rFonts w:ascii="Calibri" w:hAnsi="Calibri"/>
          <w:sz w:val="24"/>
          <w:lang w:eastAsia="en-US"/>
        </w:rPr>
        <w:t>Read</w:t>
      </w:r>
      <w:r w:rsidR="00295E03" w:rsidRPr="00CE79A3">
        <w:rPr>
          <w:rFonts w:ascii="Calibri" w:hAnsi="Calibri"/>
          <w:sz w:val="24"/>
          <w:lang w:eastAsia="en-US"/>
        </w:rPr>
        <w:t>/browse</w:t>
      </w:r>
      <w:r w:rsidRPr="00CE79A3">
        <w:rPr>
          <w:rFonts w:ascii="Calibri" w:hAnsi="Calibri"/>
          <w:sz w:val="24"/>
          <w:lang w:eastAsia="en-US"/>
        </w:rPr>
        <w:t xml:space="preserve"> the </w:t>
      </w:r>
      <w:r w:rsidRPr="00CE79A3">
        <w:rPr>
          <w:rFonts w:ascii="Calibri" w:hAnsi="Calibri"/>
          <w:b/>
          <w:sz w:val="24"/>
          <w:lang w:eastAsia="en-US"/>
        </w:rPr>
        <w:t>man</w:t>
      </w:r>
      <w:r w:rsidRPr="00CE79A3">
        <w:rPr>
          <w:rFonts w:ascii="Calibri" w:hAnsi="Calibri"/>
          <w:sz w:val="24"/>
          <w:lang w:eastAsia="en-US"/>
        </w:rPr>
        <w:t xml:space="preserve"> pages for the Shell commands</w:t>
      </w:r>
      <w:r w:rsidR="00CE79A3">
        <w:rPr>
          <w:rFonts w:ascii="Calibri" w:hAnsi="Calibri"/>
          <w:sz w:val="24"/>
          <w:lang w:eastAsia="en-US"/>
        </w:rPr>
        <w:t xml:space="preserve"> listed below in #6</w:t>
      </w:r>
    </w:p>
    <w:p w14:paraId="3E6E4075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</w:t>
      </w:r>
      <w:r w:rsidR="00DD7648" w:rsidRPr="00BD0F96">
        <w:rPr>
          <w:rFonts w:ascii="Calibri" w:hAnsi="Calibri"/>
          <w:sz w:val="24"/>
          <w:lang w:eastAsia="en-US"/>
        </w:rPr>
        <w:t xml:space="preserve">o view the manual for </w:t>
      </w:r>
      <w:r w:rsidRPr="00BD0F96">
        <w:rPr>
          <w:rFonts w:ascii="Calibri" w:hAnsi="Calibri"/>
          <w:sz w:val="24"/>
          <w:lang w:eastAsia="en-US"/>
        </w:rPr>
        <w:t>the command “</w:t>
      </w:r>
      <w:r w:rsidR="00DD7648" w:rsidRPr="00BD0F96">
        <w:rPr>
          <w:rFonts w:ascii="Calibri" w:hAnsi="Calibri"/>
          <w:sz w:val="24"/>
          <w:lang w:eastAsia="en-US"/>
        </w:rPr>
        <w:t>script</w:t>
      </w:r>
      <w:r w:rsidRPr="00BD0F96">
        <w:rPr>
          <w:rFonts w:ascii="Calibri" w:hAnsi="Calibri"/>
          <w:sz w:val="24"/>
          <w:lang w:eastAsia="en-US"/>
        </w:rPr>
        <w:t>”</w:t>
      </w:r>
      <w:r w:rsidR="00DD7648" w:rsidRPr="00BD0F96">
        <w:rPr>
          <w:rFonts w:ascii="Calibri" w:hAnsi="Calibri"/>
          <w:sz w:val="24"/>
          <w:lang w:eastAsia="en-US"/>
        </w:rPr>
        <w:t xml:space="preserve">, type </w:t>
      </w:r>
      <w:r w:rsidR="00DD7648" w:rsidRPr="00BD0F96">
        <w:rPr>
          <w:rFonts w:ascii="Calibri" w:hAnsi="Calibri"/>
          <w:b/>
          <w:sz w:val="24"/>
          <w:lang w:eastAsia="en-US"/>
        </w:rPr>
        <w:t>man script</w:t>
      </w:r>
      <w:r w:rsidR="00DD7648" w:rsidRPr="00BD0F96">
        <w:rPr>
          <w:rFonts w:ascii="Calibri" w:hAnsi="Calibri"/>
          <w:sz w:val="24"/>
          <w:lang w:eastAsia="en-US"/>
        </w:rPr>
        <w:t xml:space="preserve">. </w:t>
      </w:r>
    </w:p>
    <w:p w14:paraId="26AB9BE7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Use the space bar to scroll through the display from </w:t>
      </w:r>
      <w:r w:rsidRPr="00BD0F96">
        <w:rPr>
          <w:rFonts w:ascii="Calibri" w:hAnsi="Calibri"/>
          <w:b/>
          <w:sz w:val="24"/>
          <w:lang w:eastAsia="en-US"/>
        </w:rPr>
        <w:t>man</w:t>
      </w:r>
      <w:r w:rsidRPr="00BD0F96">
        <w:rPr>
          <w:rFonts w:ascii="Calibri" w:hAnsi="Calibri"/>
          <w:sz w:val="24"/>
          <w:lang w:eastAsia="en-US"/>
        </w:rPr>
        <w:t>.</w:t>
      </w:r>
    </w:p>
    <w:p w14:paraId="2088A6C4" w14:textId="77777777" w:rsidR="00DD7648" w:rsidRPr="00BD0F96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Type </w:t>
      </w:r>
      <w:r w:rsidRPr="00BD0F96">
        <w:rPr>
          <w:rFonts w:ascii="Calibri" w:hAnsi="Calibri"/>
          <w:b/>
          <w:sz w:val="24"/>
          <w:lang w:eastAsia="en-US"/>
        </w:rPr>
        <w:t>q</w:t>
      </w:r>
      <w:r w:rsidRPr="00BD0F96">
        <w:rPr>
          <w:rFonts w:ascii="Calibri" w:hAnsi="Calibri"/>
          <w:sz w:val="24"/>
          <w:lang w:eastAsia="en-US"/>
        </w:rPr>
        <w:t xml:space="preserve"> to quit each session.</w:t>
      </w:r>
    </w:p>
    <w:p w14:paraId="3572695F" w14:textId="2DF9D052" w:rsidR="00085409" w:rsidRPr="00BD0F96" w:rsidRDefault="00B05270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1D3EA2">
        <w:rPr>
          <w:rFonts w:ascii="Calibri" w:hAnsi="Calibri"/>
          <w:b/>
          <w:sz w:val="24"/>
          <w:highlight w:val="yellow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. </w:t>
      </w:r>
      <w:r w:rsidR="00085409" w:rsidRPr="00BD0F96">
        <w:rPr>
          <w:rFonts w:ascii="Calibri" w:hAnsi="Calibri"/>
          <w:sz w:val="24"/>
          <w:lang w:eastAsia="en-US"/>
        </w:rPr>
        <w:t xml:space="preserve">Some of the commands below will show up as </w:t>
      </w:r>
      <w:r w:rsidR="00A92826">
        <w:rPr>
          <w:rFonts w:ascii="Calibri" w:hAnsi="Calibri"/>
          <w:sz w:val="24"/>
          <w:lang w:eastAsia="en-US"/>
        </w:rPr>
        <w:t xml:space="preserve">CSH_BUILTINS or </w:t>
      </w:r>
      <w:r w:rsidR="00085409" w:rsidRPr="00BD0F96">
        <w:rPr>
          <w:rFonts w:ascii="Calibri" w:hAnsi="Calibri"/>
          <w:sz w:val="24"/>
          <w:lang w:eastAsia="en-US"/>
        </w:rPr>
        <w:t>BASH_BUILTINS</w:t>
      </w:r>
    </w:p>
    <w:p w14:paraId="014135E3" w14:textId="77777777" w:rsidR="00085409" w:rsidRPr="00BD0F96" w:rsidRDefault="00085409" w:rsidP="00BD0F96">
      <w:pPr>
        <w:pStyle w:val="NoSpacing"/>
        <w:numPr>
          <w:ilvl w:val="1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In this mode, the needed information is somewhere in a big display. </w:t>
      </w:r>
    </w:p>
    <w:p w14:paraId="3DBCE6CF" w14:textId="77777777" w:rsidR="00B05270" w:rsidRPr="00BD0F96" w:rsidRDefault="00085409" w:rsidP="00BD0F96">
      <w:pPr>
        <w:pStyle w:val="NoSpacing"/>
        <w:numPr>
          <w:ilvl w:val="1"/>
          <w:numId w:val="9"/>
        </w:numPr>
        <w:rPr>
          <w:sz w:val="22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Example: </w:t>
      </w:r>
      <w:r w:rsidR="00EF1A1D" w:rsidRPr="00BD0F96">
        <w:rPr>
          <w:rFonts w:ascii="Calibri" w:hAnsi="Calibri"/>
          <w:sz w:val="24"/>
          <w:lang w:eastAsia="en-US"/>
        </w:rPr>
        <w:t xml:space="preserve">When doing a </w:t>
      </w:r>
      <w:r w:rsidR="00EF1A1D" w:rsidRPr="00BD0F96">
        <w:rPr>
          <w:rFonts w:ascii="Calibri" w:hAnsi="Calibri"/>
          <w:b/>
          <w:sz w:val="24"/>
          <w:lang w:eastAsia="en-US"/>
        </w:rPr>
        <w:t>man history</w:t>
      </w:r>
      <w:r w:rsidR="00EF1A1D" w:rsidRPr="00BD0F96">
        <w:rPr>
          <w:rFonts w:ascii="Calibri" w:hAnsi="Calibri"/>
          <w:sz w:val="24"/>
          <w:lang w:eastAsia="en-US"/>
        </w:rPr>
        <w:t xml:space="preserve">, you get more information that you expect.  </w:t>
      </w:r>
    </w:p>
    <w:p w14:paraId="12EF6686" w14:textId="77777777" w:rsidR="00B05270" w:rsidRPr="00BD0F96" w:rsidRDefault="00EF1A1D" w:rsidP="00BD0F96">
      <w:pPr>
        <w:pStyle w:val="NoSpacing"/>
        <w:numPr>
          <w:ilvl w:val="2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Type</w:t>
      </w:r>
      <w:r w:rsidR="00085409" w:rsidRPr="00BD0F96">
        <w:rPr>
          <w:rFonts w:ascii="Calibri" w:hAnsi="Calibri"/>
          <w:sz w:val="24"/>
          <w:lang w:eastAsia="en-US"/>
        </w:rPr>
        <w:t xml:space="preserve"> </w:t>
      </w:r>
      <w:r w:rsidR="00085409" w:rsidRPr="00BD0F96">
        <w:rPr>
          <w:rFonts w:ascii="Calibri" w:hAnsi="Calibri"/>
          <w:b/>
          <w:sz w:val="24"/>
          <w:lang w:eastAsia="en-US"/>
        </w:rPr>
        <w:t>/history</w:t>
      </w:r>
      <w:r w:rsidR="00085409" w:rsidRPr="00BD0F96">
        <w:rPr>
          <w:rFonts w:ascii="Calibri" w:hAnsi="Calibri"/>
          <w:sz w:val="24"/>
          <w:lang w:eastAsia="en-US"/>
        </w:rPr>
        <w:t xml:space="preserve"> to </w:t>
      </w:r>
      <w:r w:rsidRPr="00BD0F96">
        <w:rPr>
          <w:rFonts w:ascii="Calibri" w:hAnsi="Calibri"/>
          <w:b/>
          <w:sz w:val="24"/>
          <w:u w:val="single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 for the word “history” and </w:t>
      </w:r>
      <w:r w:rsidR="00085409" w:rsidRPr="00BD0F96">
        <w:rPr>
          <w:rFonts w:ascii="Calibri" w:hAnsi="Calibri"/>
          <w:sz w:val="24"/>
          <w:lang w:eastAsia="en-US"/>
        </w:rPr>
        <w:t xml:space="preserve">see occurrences of </w:t>
      </w:r>
      <w:r w:rsidRPr="00BD0F96">
        <w:rPr>
          <w:rFonts w:ascii="Calibri" w:hAnsi="Calibri"/>
          <w:sz w:val="24"/>
          <w:lang w:eastAsia="en-US"/>
        </w:rPr>
        <w:t>that word</w:t>
      </w:r>
      <w:r w:rsidR="00085409" w:rsidRPr="00BD0F96">
        <w:rPr>
          <w:rFonts w:ascii="Calibri" w:hAnsi="Calibri"/>
          <w:sz w:val="24"/>
          <w:lang w:eastAsia="en-US"/>
        </w:rPr>
        <w:t xml:space="preserve">.  </w:t>
      </w:r>
    </w:p>
    <w:p w14:paraId="053CE106" w14:textId="77777777" w:rsidR="00085409" w:rsidRPr="00BD0F96" w:rsidRDefault="00CE79A3" w:rsidP="00BD0F96">
      <w:pPr>
        <w:pStyle w:val="NoSpacing"/>
        <w:numPr>
          <w:ilvl w:val="2"/>
          <w:numId w:val="9"/>
        </w:numPr>
        <w:rPr>
          <w:sz w:val="22"/>
          <w:lang w:eastAsia="en-US"/>
        </w:rPr>
      </w:pPr>
      <w:r>
        <w:rPr>
          <w:rFonts w:ascii="Calibri" w:hAnsi="Calibri"/>
          <w:sz w:val="24"/>
          <w:lang w:eastAsia="en-US"/>
        </w:rPr>
        <w:t>T</w:t>
      </w:r>
      <w:r w:rsidR="00085409" w:rsidRPr="00BD0F96">
        <w:rPr>
          <w:rFonts w:ascii="Calibri" w:hAnsi="Calibri"/>
          <w:sz w:val="24"/>
          <w:lang w:eastAsia="en-US"/>
        </w:rPr>
        <w:t xml:space="preserve">yping an </w:t>
      </w:r>
      <w:r w:rsidR="00085409" w:rsidRPr="00BD0F96">
        <w:rPr>
          <w:rFonts w:ascii="Calibri" w:hAnsi="Calibri"/>
          <w:b/>
          <w:sz w:val="24"/>
          <w:lang w:eastAsia="en-US"/>
        </w:rPr>
        <w:t>n</w:t>
      </w:r>
      <w:r w:rsidR="00085409" w:rsidRPr="00BD0F96">
        <w:rPr>
          <w:rFonts w:ascii="Calibri" w:hAnsi="Calibri"/>
          <w:sz w:val="24"/>
          <w:lang w:eastAsia="en-US"/>
        </w:rPr>
        <w:t xml:space="preserve"> will take you to the next occurrence</w:t>
      </w:r>
      <w:r w:rsidR="00085409" w:rsidRPr="00BD0F96">
        <w:rPr>
          <w:sz w:val="22"/>
          <w:lang w:eastAsia="en-US"/>
        </w:rPr>
        <w:t xml:space="preserve">. </w:t>
      </w:r>
    </w:p>
    <w:p w14:paraId="0B915B74" w14:textId="77777777" w:rsidR="00F61DE2" w:rsidRPr="00BD0F96" w:rsidRDefault="00F61DE2" w:rsidP="00BD0F96">
      <w:pPr>
        <w:pStyle w:val="NoSpacing"/>
        <w:numPr>
          <w:ilvl w:val="0"/>
          <w:numId w:val="9"/>
        </w:numPr>
        <w:rPr>
          <w:sz w:val="22"/>
          <w:lang w:eastAsia="en-US"/>
        </w:rPr>
      </w:pPr>
      <w:r w:rsidRPr="00BD0F96">
        <w:rPr>
          <w:sz w:val="22"/>
          <w:lang w:eastAsia="en-US"/>
        </w:rPr>
        <w:t>Check out the “man” pages for the following two columns of commands.</w:t>
      </w:r>
    </w:p>
    <w:p w14:paraId="626E346D" w14:textId="77777777" w:rsidR="008A5D16" w:rsidRPr="00BD0F96" w:rsidRDefault="008A5D16" w:rsidP="008A5D16">
      <w:pPr>
        <w:pStyle w:val="NoSpacing"/>
        <w:ind w:left="720"/>
        <w:rPr>
          <w:sz w:val="16"/>
          <w:lang w:eastAsia="en-US"/>
        </w:rPr>
      </w:pPr>
    </w:p>
    <w:p w14:paraId="38DE17C9" w14:textId="77777777" w:rsidR="006D6AF8" w:rsidRPr="00BD0F96" w:rsidRDefault="006D6AF8" w:rsidP="00EF1A1D">
      <w:pPr>
        <w:pStyle w:val="NoSpacing"/>
        <w:ind w:firstLine="708"/>
        <w:rPr>
          <w:rFonts w:ascii="Calibri" w:hAnsi="Calibri"/>
          <w:sz w:val="16"/>
          <w:szCs w:val="24"/>
          <w:lang w:eastAsia="en-US"/>
        </w:rPr>
        <w:sectPr w:rsidR="006D6AF8" w:rsidRPr="00BD0F96" w:rsidSect="00024F8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3B4339DC" w14:textId="77777777" w:rsidR="00085409" w:rsidRPr="00EF1A1D" w:rsidRDefault="00EF1A1D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s</w:t>
      </w:r>
      <w:r w:rsidR="00DD7648" w:rsidRPr="00EF1A1D">
        <w:rPr>
          <w:rFonts w:ascii="Calibri" w:hAnsi="Calibri"/>
          <w:sz w:val="24"/>
          <w:szCs w:val="24"/>
          <w:lang w:eastAsia="en-US"/>
        </w:rPr>
        <w:t>cript</w:t>
      </w:r>
    </w:p>
    <w:p w14:paraId="1D0F7D79" w14:textId="77777777" w:rsidR="006D6AF8" w:rsidRDefault="00962ACA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man (note the standard sections of </w:t>
      </w:r>
    </w:p>
    <w:p w14:paraId="764D488C" w14:textId="77777777" w:rsidR="00EF1A1D" w:rsidRPr="00EF1A1D" w:rsidRDefault="006D6AF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</w:t>
      </w:r>
      <w:r w:rsidR="00962ACA" w:rsidRPr="00EF1A1D">
        <w:rPr>
          <w:rFonts w:ascii="Calibri" w:hAnsi="Calibri"/>
          <w:sz w:val="24"/>
          <w:szCs w:val="24"/>
          <w:lang w:eastAsia="en-US"/>
        </w:rPr>
        <w:t>the manual i.e 1, 2, 3 ...)</w:t>
      </w:r>
    </w:p>
    <w:p w14:paraId="0DE5088A" w14:textId="77777777" w:rsidR="00DD7648" w:rsidRPr="00EF1A1D" w:rsidRDefault="00DD764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who (</w:t>
      </w:r>
      <w:r w:rsidR="00AB6F6D" w:rsidRPr="00EF1A1D">
        <w:rPr>
          <w:rFonts w:ascii="Calibri" w:hAnsi="Calibri"/>
          <w:sz w:val="24"/>
          <w:szCs w:val="24"/>
          <w:lang w:eastAsia="en-US"/>
        </w:rPr>
        <w:t xml:space="preserve">also </w:t>
      </w:r>
      <w:proofErr w:type="gramStart"/>
      <w:r w:rsidR="00AB6F6D" w:rsidRPr="00EF1A1D">
        <w:rPr>
          <w:rFonts w:ascii="Calibri" w:hAnsi="Calibri"/>
          <w:sz w:val="24"/>
          <w:szCs w:val="24"/>
          <w:lang w:eastAsia="en-US"/>
        </w:rPr>
        <w:t xml:space="preserve">try </w:t>
      </w:r>
      <w:r w:rsidRPr="00EF1A1D">
        <w:rPr>
          <w:rFonts w:ascii="Calibri" w:hAnsi="Calibri"/>
          <w:sz w:val="24"/>
          <w:szCs w:val="24"/>
          <w:lang w:eastAsia="en-US"/>
        </w:rPr>
        <w:t>w)</w:t>
      </w:r>
      <w:proofErr w:type="gramEnd"/>
    </w:p>
    <w:p w14:paraId="26855C58" w14:textId="77777777" w:rsidR="00EF1A1D" w:rsidRDefault="00272097" w:rsidP="00EF1A1D">
      <w:pPr>
        <w:pStyle w:val="NoSpacing"/>
        <w:ind w:firstLine="706"/>
        <w:rPr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gcc</w:t>
      </w:r>
      <w:r w:rsidR="00DD7648" w:rsidRPr="00EF1A1D">
        <w:rPr>
          <w:sz w:val="24"/>
          <w:szCs w:val="24"/>
          <w:lang w:eastAsia="en-US"/>
        </w:rPr>
        <w:t xml:space="preserve">  </w:t>
      </w:r>
    </w:p>
    <w:p w14:paraId="65345703" w14:textId="77777777" w:rsidR="00EF1A1D" w:rsidRDefault="00EF1A1D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touch</w:t>
      </w:r>
    </w:p>
    <w:p w14:paraId="23FAED07" w14:textId="77777777" w:rsidR="00DD7648" w:rsidRPr="00085409" w:rsidRDefault="00DD7648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 w:rsidRPr="00085409"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top</w:t>
      </w:r>
    </w:p>
    <w:p w14:paraId="6C63DE5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mkdir   </w:t>
      </w:r>
    </w:p>
    <w:p w14:paraId="4E557D4E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ls</w:t>
      </w:r>
    </w:p>
    <w:p w14:paraId="40B5011D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ps</w:t>
      </w:r>
    </w:p>
    <w:p w14:paraId="7AF87EF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cd</w:t>
      </w:r>
    </w:p>
    <w:p w14:paraId="2A2BA3DF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file</w:t>
      </w:r>
    </w:p>
    <w:p w14:paraId="673A6944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cat</w:t>
      </w:r>
    </w:p>
    <w:p w14:paraId="46E54BF1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wc</w:t>
      </w:r>
    </w:p>
    <w:p w14:paraId="659F282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grep</w:t>
      </w:r>
    </w:p>
    <w:p w14:paraId="25D4449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cp</w:t>
      </w:r>
    </w:p>
    <w:p w14:paraId="5B577E2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diff</w:t>
      </w:r>
    </w:p>
    <w:p w14:paraId="468FE50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rm </w:t>
      </w:r>
    </w:p>
    <w:p w14:paraId="19521A3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history</w:t>
      </w:r>
    </w:p>
    <w:p w14:paraId="7DC5175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jobs</w:t>
      </w:r>
    </w:p>
    <w:p w14:paraId="0D1DFAAB" w14:textId="77777777" w:rsidR="00DD7648" w:rsidRPr="00EF1A1D" w:rsidRDefault="00354BEF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make</w:t>
      </w:r>
    </w:p>
    <w:p w14:paraId="5226284B" w14:textId="77777777" w:rsidR="009B1252" w:rsidRPr="00EF1A1D" w:rsidRDefault="009B1252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ssh</w:t>
      </w:r>
    </w:p>
    <w:p w14:paraId="1CE4AB9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head</w:t>
      </w:r>
    </w:p>
    <w:p w14:paraId="0B97EB12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tail</w:t>
      </w:r>
    </w:p>
    <w:p w14:paraId="5E21C6E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logout </w:t>
      </w:r>
    </w:p>
    <w:p w14:paraId="50D7D8E4" w14:textId="77777777" w:rsidR="00EF1A1D" w:rsidRDefault="00BA23FB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vi </w:t>
      </w:r>
    </w:p>
    <w:p w14:paraId="01D4B6F4" w14:textId="77777777" w:rsidR="006D4FB0" w:rsidRDefault="00EF1A1D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proofErr w:type="gramStart"/>
      <w:r>
        <w:rPr>
          <w:rFonts w:ascii="Calibri" w:hAnsi="Calibri"/>
          <w:sz w:val="24"/>
          <w:szCs w:val="24"/>
          <w:lang w:eastAsia="en-US"/>
        </w:rPr>
        <w:t>view  (</w:t>
      </w:r>
      <w:proofErr w:type="gramEnd"/>
      <w:r>
        <w:rPr>
          <w:rFonts w:ascii="Calibri" w:hAnsi="Calibri"/>
          <w:i/>
          <w:sz w:val="24"/>
          <w:szCs w:val="24"/>
          <w:lang w:eastAsia="en-US"/>
        </w:rPr>
        <w:t xml:space="preserve">This one is buried in the </w:t>
      </w:r>
      <w:r>
        <w:rPr>
          <w:rFonts w:ascii="Calibri" w:hAnsi="Calibri"/>
          <w:b/>
          <w:i/>
          <w:sz w:val="24"/>
          <w:szCs w:val="24"/>
          <w:lang w:eastAsia="en-US"/>
        </w:rPr>
        <w:t>vi</w:t>
      </w:r>
      <w:r>
        <w:rPr>
          <w:rFonts w:ascii="Calibri" w:hAnsi="Calibri"/>
          <w:i/>
          <w:sz w:val="24"/>
          <w:szCs w:val="24"/>
          <w:lang w:eastAsia="en-US"/>
        </w:rPr>
        <w:t xml:space="preserve"> </w:t>
      </w:r>
    </w:p>
    <w:p w14:paraId="03A88849" w14:textId="4ADF9928" w:rsidR="00EF1A1D" w:rsidRPr="00EF1A1D" w:rsidRDefault="006D4FB0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r>
        <w:rPr>
          <w:rFonts w:ascii="Calibri" w:hAnsi="Calibri"/>
          <w:i/>
          <w:sz w:val="24"/>
          <w:szCs w:val="24"/>
          <w:lang w:eastAsia="en-US"/>
        </w:rPr>
        <w:t xml:space="preserve">            </w:t>
      </w:r>
      <w:r w:rsidR="00EF1A1D">
        <w:rPr>
          <w:rFonts w:ascii="Calibri" w:hAnsi="Calibri"/>
          <w:i/>
          <w:sz w:val="24"/>
          <w:szCs w:val="24"/>
          <w:lang w:eastAsia="en-US"/>
        </w:rPr>
        <w:t>page…search for it.)</w:t>
      </w:r>
    </w:p>
    <w:p w14:paraId="738109BF" w14:textId="77777777" w:rsidR="00DD7648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exit</w:t>
      </w:r>
    </w:p>
    <w:p w14:paraId="1C5062B8" w14:textId="77777777" w:rsidR="006D6AF8" w:rsidRDefault="006D6AF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</w:p>
    <w:p w14:paraId="385FCB30" w14:textId="52E7DD52" w:rsidR="00AA646F" w:rsidRDefault="00AA646F" w:rsidP="00AA646F">
      <w:pPr>
        <w:pStyle w:val="NoSpacing"/>
        <w:rPr>
          <w:rFonts w:ascii="Calibri" w:hAnsi="Calibri"/>
          <w:sz w:val="24"/>
          <w:szCs w:val="24"/>
          <w:lang w:eastAsia="en-US"/>
        </w:rPr>
        <w:sectPr w:rsidR="00AA646F" w:rsidSect="006D6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</w:p>
    <w:p w14:paraId="539E2517" w14:textId="77777777" w:rsidR="00AA646F" w:rsidRDefault="00AA646F" w:rsidP="00AA646F">
      <w:pPr>
        <w:pStyle w:val="NoSpacing"/>
        <w:ind w:left="2124"/>
        <w:rPr>
          <w:rFonts w:ascii="Calibri" w:hAnsi="Calibri"/>
          <w:sz w:val="22"/>
          <w:szCs w:val="22"/>
          <w:lang w:eastAsia="en-US"/>
        </w:rPr>
      </w:pPr>
    </w:p>
    <w:p w14:paraId="4E02D25E" w14:textId="5AADABA1" w:rsidR="00D7661E" w:rsidRDefault="00B44A60" w:rsidP="00B44A60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  <w:lang w:eastAsia="en-US"/>
        </w:rPr>
      </w:pPr>
      <w:r w:rsidRPr="006B31C4">
        <w:rPr>
          <w:rFonts w:ascii="Calibri" w:hAnsi="Calibri"/>
          <w:sz w:val="28"/>
          <w:szCs w:val="22"/>
          <w:lang w:eastAsia="en-US"/>
        </w:rPr>
        <w:t xml:space="preserve">more </w:t>
      </w:r>
      <w:r w:rsidR="00307648" w:rsidRPr="006B31C4">
        <w:rPr>
          <w:rFonts w:ascii="Calibri" w:hAnsi="Calibri"/>
          <w:sz w:val="28"/>
          <w:szCs w:val="22"/>
          <w:lang w:eastAsia="en-US"/>
        </w:rPr>
        <w:t xml:space="preserve">directions </w:t>
      </w:r>
      <w:r w:rsidRPr="006B31C4">
        <w:rPr>
          <w:rFonts w:ascii="Calibri" w:hAnsi="Calibri"/>
          <w:sz w:val="28"/>
          <w:szCs w:val="22"/>
          <w:lang w:eastAsia="en-US"/>
        </w:rPr>
        <w:t>on next page</w:t>
      </w:r>
      <w:r w:rsidR="00D7661E">
        <w:rPr>
          <w:rFonts w:ascii="Calibri" w:hAnsi="Calibri"/>
          <w:sz w:val="22"/>
          <w:szCs w:val="22"/>
          <w:lang w:eastAsia="en-US"/>
        </w:rPr>
        <w:br w:type="page"/>
      </w:r>
    </w:p>
    <w:p w14:paraId="5D4D497F" w14:textId="77777777" w:rsidR="00D7661E" w:rsidRPr="008A5D16" w:rsidRDefault="00D7661E" w:rsidP="00D7661E">
      <w:pPr>
        <w:pStyle w:val="NoSpacing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lastRenderedPageBreak/>
        <w:t>Part 2. Prepare a script to show your work:</w:t>
      </w:r>
    </w:p>
    <w:p w14:paraId="790975CF" w14:textId="77777777" w:rsidR="00EF1A1D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Run the script command to make </w:t>
      </w:r>
      <w:r w:rsidR="00CE79A3" w:rsidRPr="0035317D">
        <w:rPr>
          <w:rFonts w:ascii="Calibri" w:hAnsi="Calibri"/>
          <w:sz w:val="24"/>
          <w:szCs w:val="22"/>
          <w:lang w:eastAsia="en-US"/>
        </w:rPr>
        <w:t xml:space="preserve">a </w:t>
      </w:r>
      <w:r w:rsidRPr="0035317D">
        <w:rPr>
          <w:rFonts w:ascii="Calibri" w:hAnsi="Calibri"/>
          <w:sz w:val="24"/>
          <w:szCs w:val="22"/>
          <w:lang w:eastAsia="en-US"/>
        </w:rPr>
        <w:t>script of</w:t>
      </w:r>
      <w:r w:rsidR="005C68F9" w:rsidRPr="0035317D">
        <w:rPr>
          <w:rFonts w:ascii="Calibri" w:hAnsi="Calibri"/>
          <w:sz w:val="24"/>
          <w:szCs w:val="22"/>
          <w:lang w:eastAsia="en-US"/>
        </w:rPr>
        <w:t xml:space="preserve"> your</w:t>
      </w:r>
      <w:r w:rsidRPr="0035317D">
        <w:rPr>
          <w:rFonts w:ascii="Calibri" w:hAnsi="Calibri"/>
          <w:sz w:val="24"/>
          <w:szCs w:val="22"/>
          <w:lang w:eastAsia="en-US"/>
        </w:rPr>
        <w:t xml:space="preserve"> terminal session</w:t>
      </w:r>
      <w:r w:rsidR="00EF1A1D" w:rsidRPr="0035317D">
        <w:rPr>
          <w:rFonts w:ascii="Calibri" w:hAnsi="Calibri"/>
          <w:sz w:val="24"/>
          <w:szCs w:val="22"/>
          <w:lang w:eastAsia="en-US"/>
        </w:rPr>
        <w:t>.</w:t>
      </w:r>
      <w:r w:rsidR="008A5D16" w:rsidRPr="0035317D">
        <w:rPr>
          <w:rFonts w:ascii="Calibri" w:hAnsi="Calibri"/>
          <w:sz w:val="24"/>
          <w:szCs w:val="22"/>
          <w:lang w:eastAsia="en-US"/>
        </w:rPr>
        <w:t xml:space="preserve"> At the prompt,</w:t>
      </w:r>
    </w:p>
    <w:p w14:paraId="7AF97CE2" w14:textId="77777777" w:rsidR="00EF1A1D" w:rsidRPr="0035317D" w:rsidRDefault="008A5D16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    </w:t>
      </w:r>
      <w:r w:rsidR="00EF1A1D" w:rsidRPr="0035317D">
        <w:rPr>
          <w:rFonts w:ascii="Calibri" w:hAnsi="Calibri"/>
          <w:sz w:val="24"/>
          <w:szCs w:val="22"/>
          <w:lang w:eastAsia="en-US"/>
        </w:rPr>
        <w:t xml:space="preserve">type:  </w:t>
      </w:r>
      <w:r w:rsidR="00DD7648" w:rsidRPr="0035317D">
        <w:rPr>
          <w:rFonts w:ascii="Calibri" w:hAnsi="Calibri"/>
          <w:b/>
          <w:sz w:val="24"/>
          <w:szCs w:val="22"/>
          <w:lang w:eastAsia="en-US"/>
        </w:rPr>
        <w:t xml:space="preserve">script 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StudentName_lab</w:t>
      </w:r>
      <w:r w:rsidR="00D7661E" w:rsidRPr="0035317D">
        <w:rPr>
          <w:rFonts w:ascii="Calibri" w:hAnsi="Calibri"/>
          <w:b/>
          <w:sz w:val="24"/>
          <w:szCs w:val="22"/>
          <w:lang w:eastAsia="en-US"/>
        </w:rPr>
        <w:t>2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.txt</w:t>
      </w:r>
    </w:p>
    <w:p w14:paraId="5038DF83" w14:textId="77777777" w:rsidR="00DD7648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>Pra</w:t>
      </w:r>
      <w:r w:rsidR="006D6AF8" w:rsidRPr="0035317D">
        <w:rPr>
          <w:rFonts w:ascii="Calibri" w:hAnsi="Calibri"/>
          <w:sz w:val="24"/>
          <w:szCs w:val="22"/>
          <w:lang w:eastAsia="en-US"/>
        </w:rPr>
        <w:t>ctice the Shell commands using the below list.</w:t>
      </w:r>
    </w:p>
    <w:p w14:paraId="30E396B5" w14:textId="77777777" w:rsidR="00CB2AFA" w:rsidRPr="006D4FB0" w:rsidRDefault="00CB2AFA" w:rsidP="0007462A">
      <w:pPr>
        <w:pStyle w:val="NoSpacing"/>
        <w:numPr>
          <w:ilvl w:val="0"/>
          <w:numId w:val="3"/>
        </w:numPr>
        <w:rPr>
          <w:rFonts w:ascii="Calibri" w:hAnsi="Calibri"/>
          <w:sz w:val="28"/>
          <w:szCs w:val="22"/>
        </w:rPr>
      </w:pPr>
      <w:r w:rsidRPr="006D4FB0">
        <w:rPr>
          <w:rFonts w:ascii="Calibri" w:hAnsi="Calibri"/>
          <w:sz w:val="28"/>
          <w:szCs w:val="22"/>
        </w:rPr>
        <w:t xml:space="preserve">The Part 1 instruction to read/scan the various commands is </w:t>
      </w:r>
      <w:r w:rsidRPr="006D4FB0">
        <w:rPr>
          <w:rFonts w:ascii="Calibri" w:hAnsi="Calibri"/>
          <w:b/>
          <w:sz w:val="28"/>
          <w:szCs w:val="22"/>
        </w:rPr>
        <w:t>not</w:t>
      </w:r>
      <w:r w:rsidRPr="006D4FB0">
        <w:rPr>
          <w:rFonts w:ascii="Calibri" w:hAnsi="Calibri"/>
          <w:sz w:val="28"/>
          <w:szCs w:val="22"/>
        </w:rPr>
        <w:t xml:space="preserve"> to be included in your script file.</w:t>
      </w:r>
    </w:p>
    <w:p w14:paraId="261969BC" w14:textId="77777777" w:rsidR="0007462A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At the end of the practice session, please be sure to exit script session with </w:t>
      </w:r>
      <w:r w:rsidRPr="0035317D">
        <w:rPr>
          <w:rFonts w:ascii="Calibri" w:hAnsi="Calibri"/>
          <w:b/>
          <w:sz w:val="24"/>
          <w:szCs w:val="22"/>
        </w:rPr>
        <w:t>exit</w:t>
      </w:r>
      <w:r w:rsidRPr="0035317D">
        <w:rPr>
          <w:rFonts w:ascii="Calibri" w:hAnsi="Calibri"/>
          <w:sz w:val="24"/>
          <w:szCs w:val="22"/>
        </w:rPr>
        <w:t xml:space="preserve"> command. </w:t>
      </w:r>
    </w:p>
    <w:p w14:paraId="37FA0BD1" w14:textId="77777777" w:rsidR="00E957D2" w:rsidRPr="0035317D" w:rsidRDefault="00E957D2" w:rsidP="00E957D2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 xml:space="preserve">If you need to leave the script before you are finished, </w:t>
      </w:r>
    </w:p>
    <w:p w14:paraId="0EA42573" w14:textId="42EF2297" w:rsidR="00E957D2" w:rsidRPr="0035317D" w:rsidRDefault="00E957D2" w:rsidP="00E957D2">
      <w:pPr>
        <w:pStyle w:val="NoSpacing"/>
        <w:ind w:firstLine="708"/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>re-open the script and append to it by</w:t>
      </w:r>
      <w:r w:rsidRPr="0035317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lang w:eastAsia="en-US"/>
        </w:rPr>
        <w:t xml:space="preserve">typing:  </w:t>
      </w:r>
      <w:proofErr w:type="gramStart"/>
      <w:r w:rsidRPr="0035317D">
        <w:rPr>
          <w:rFonts w:ascii="Calibri" w:hAnsi="Calibri" w:cs="Calibri"/>
          <w:b/>
          <w:sz w:val="24"/>
          <w:lang w:eastAsia="en-US"/>
        </w:rPr>
        <w:t>script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–</w:t>
      </w:r>
      <w:proofErr w:type="gramEnd"/>
      <w:r w:rsidRPr="0035317D">
        <w:rPr>
          <w:rFonts w:ascii="Calibri" w:hAnsi="Calibri" w:cs="Calibri"/>
          <w:b/>
          <w:sz w:val="24"/>
          <w:lang w:eastAsia="en-US"/>
        </w:rPr>
        <w:t>a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StudentName_lab2.txt</w:t>
      </w:r>
      <w:r w:rsidRPr="0035317D">
        <w:rPr>
          <w:rFonts w:ascii="Calibri" w:hAnsi="Calibri" w:cs="Calibri"/>
          <w:sz w:val="24"/>
          <w:lang w:eastAsia="en-US"/>
        </w:rPr>
        <w:t xml:space="preserve"> </w:t>
      </w:r>
    </w:p>
    <w:p w14:paraId="4A3D5C0F" w14:textId="0C1CEB8C" w:rsidR="00DD7648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You might run into </w:t>
      </w:r>
      <w:r w:rsidRPr="0035317D">
        <w:rPr>
          <w:rFonts w:ascii="Calibri" w:hAnsi="Calibri"/>
          <w:color w:val="FF0000"/>
          <w:sz w:val="24"/>
          <w:szCs w:val="22"/>
        </w:rPr>
        <w:t xml:space="preserve">errors </w:t>
      </w:r>
      <w:r w:rsidRPr="0035317D">
        <w:rPr>
          <w:rFonts w:ascii="Calibri" w:hAnsi="Calibri"/>
          <w:sz w:val="24"/>
          <w:szCs w:val="22"/>
        </w:rPr>
        <w:t xml:space="preserve">while executing these examples. </w:t>
      </w:r>
      <w:r w:rsidR="00CB2AFA" w:rsidRPr="0035317D">
        <w:rPr>
          <w:rFonts w:ascii="Calibri" w:hAnsi="Calibri"/>
          <w:sz w:val="24"/>
          <w:szCs w:val="22"/>
        </w:rPr>
        <w:t>Look</w:t>
      </w:r>
      <w:r w:rsidRPr="0035317D">
        <w:rPr>
          <w:rFonts w:ascii="Calibri" w:hAnsi="Calibri"/>
          <w:sz w:val="24"/>
          <w:szCs w:val="22"/>
        </w:rPr>
        <w:t xml:space="preserve"> at the errors and see if they make sense. Correct the issues </w:t>
      </w:r>
      <w:r w:rsidR="00CB2AFA" w:rsidRPr="0035317D">
        <w:rPr>
          <w:rFonts w:ascii="Calibri" w:hAnsi="Calibri"/>
          <w:sz w:val="24"/>
          <w:szCs w:val="22"/>
        </w:rPr>
        <w:t xml:space="preserve">if possible </w:t>
      </w:r>
      <w:r w:rsidRPr="0035317D">
        <w:rPr>
          <w:rFonts w:ascii="Calibri" w:hAnsi="Calibri"/>
          <w:sz w:val="24"/>
          <w:szCs w:val="22"/>
        </w:rPr>
        <w:t>and rerun the commands</w:t>
      </w:r>
      <w:r w:rsidR="006571D6">
        <w:rPr>
          <w:rFonts w:ascii="Calibri" w:hAnsi="Calibri"/>
          <w:sz w:val="24"/>
          <w:szCs w:val="22"/>
        </w:rPr>
        <w:t>, and then just keep going.</w:t>
      </w:r>
    </w:p>
    <w:p w14:paraId="2F017687" w14:textId="2C7C3510" w:rsidR="007F24A5" w:rsidRDefault="007F24A5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Follow the commands as listed below.  The occasional extra command (like </w:t>
      </w:r>
      <w:proofErr w:type="gramStart"/>
      <w:r w:rsidRPr="0035317D">
        <w:rPr>
          <w:rFonts w:ascii="Calibri" w:hAnsi="Calibri"/>
          <w:b/>
          <w:sz w:val="24"/>
          <w:szCs w:val="22"/>
        </w:rPr>
        <w:t>ls</w:t>
      </w:r>
      <w:r w:rsidRPr="0035317D">
        <w:rPr>
          <w:rFonts w:ascii="Calibri" w:hAnsi="Calibri"/>
          <w:sz w:val="24"/>
          <w:szCs w:val="22"/>
        </w:rPr>
        <w:t xml:space="preserve"> </w:t>
      </w:r>
      <w:r w:rsidR="00F61DE2" w:rsidRPr="0035317D">
        <w:rPr>
          <w:rFonts w:ascii="Calibri" w:hAnsi="Calibri"/>
          <w:sz w:val="24"/>
          <w:szCs w:val="22"/>
        </w:rPr>
        <w:t>,</w:t>
      </w:r>
      <w:proofErr w:type="gramEnd"/>
      <w:r w:rsidR="00F61DE2" w:rsidRPr="0035317D">
        <w:rPr>
          <w:rFonts w:ascii="Calibri" w:hAnsi="Calibri"/>
          <w:sz w:val="24"/>
          <w:szCs w:val="22"/>
        </w:rPr>
        <w:t xml:space="preserve"> </w:t>
      </w:r>
      <w:r w:rsidR="00F61DE2" w:rsidRPr="0035317D">
        <w:rPr>
          <w:rFonts w:ascii="Calibri" w:hAnsi="Calibri"/>
          <w:b/>
          <w:sz w:val="24"/>
          <w:szCs w:val="22"/>
        </w:rPr>
        <w:t xml:space="preserve">pwd, </w:t>
      </w:r>
      <w:r w:rsidRPr="0035317D">
        <w:rPr>
          <w:rFonts w:ascii="Calibri" w:hAnsi="Calibri"/>
          <w:sz w:val="24"/>
          <w:szCs w:val="22"/>
        </w:rPr>
        <w:t xml:space="preserve">or </w:t>
      </w:r>
      <w:r w:rsidRPr="0035317D">
        <w:rPr>
          <w:rFonts w:ascii="Calibri" w:hAnsi="Calibri"/>
          <w:b/>
          <w:sz w:val="24"/>
          <w:szCs w:val="22"/>
        </w:rPr>
        <w:t>cd</w:t>
      </w:r>
      <w:r w:rsidRPr="0035317D">
        <w:rPr>
          <w:rFonts w:ascii="Calibri" w:hAnsi="Calibri"/>
          <w:sz w:val="24"/>
          <w:szCs w:val="22"/>
        </w:rPr>
        <w:t xml:space="preserve">, for example) </w:t>
      </w:r>
      <w:r w:rsidR="00B2702D">
        <w:rPr>
          <w:rFonts w:ascii="Calibri" w:hAnsi="Calibri"/>
          <w:sz w:val="24"/>
          <w:szCs w:val="22"/>
        </w:rPr>
        <w:t>is</w:t>
      </w:r>
      <w:r w:rsidRPr="0035317D">
        <w:rPr>
          <w:rFonts w:ascii="Calibri" w:hAnsi="Calibri"/>
          <w:sz w:val="24"/>
          <w:szCs w:val="22"/>
        </w:rPr>
        <w:t xml:space="preserve"> just fine.</w:t>
      </w:r>
    </w:p>
    <w:p w14:paraId="531D4A48" w14:textId="77777777" w:rsidR="00AA2B29" w:rsidRPr="00AA2B29" w:rsidRDefault="00AA2B29" w:rsidP="0007462A">
      <w:pPr>
        <w:pStyle w:val="NoSpacing"/>
        <w:numPr>
          <w:ilvl w:val="0"/>
          <w:numId w:val="3"/>
        </w:numPr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If you incorrectly type a command, then backspace to fix it, it might look something like this:  </w:t>
      </w:r>
    </w:p>
    <w:p w14:paraId="340C647B" w14:textId="1DDE7E0D" w:rsidR="00AA2B29" w:rsidRDefault="00AA2B29" w:rsidP="00AA2B29">
      <w:pPr>
        <w:pStyle w:val="NoSpacing"/>
        <w:ind w:left="708" w:firstLine="708"/>
        <w:rPr>
          <w:rFonts w:ascii="Calibri" w:hAnsi="Calibri"/>
          <w:b/>
          <w:sz w:val="24"/>
          <w:szCs w:val="22"/>
        </w:rPr>
      </w:pPr>
      <w:r w:rsidRPr="00AA2B29">
        <w:rPr>
          <w:rFonts w:ascii="Calibri" w:hAnsi="Calibri"/>
          <w:b/>
          <w:sz w:val="24"/>
          <w:szCs w:val="22"/>
        </w:rPr>
        <w:t>[bielr@sp1 lab2]&gt; wc [</w:t>
      </w:r>
      <w:proofErr w:type="gramStart"/>
      <w:r w:rsidRPr="00AA2B29">
        <w:rPr>
          <w:rFonts w:ascii="Calibri" w:hAnsi="Calibri"/>
          <w:b/>
          <w:sz w:val="24"/>
          <w:szCs w:val="22"/>
        </w:rPr>
        <w:t>K[</w:t>
      </w:r>
      <w:proofErr w:type="gramEnd"/>
      <w:r w:rsidRPr="00AA2B29">
        <w:rPr>
          <w:rFonts w:ascii="Calibri" w:hAnsi="Calibri"/>
          <w:b/>
          <w:sz w:val="24"/>
          <w:szCs w:val="22"/>
        </w:rPr>
        <w:t>K[Kg</w:t>
      </w:r>
      <w:r>
        <w:rPr>
          <w:rFonts w:ascii="Calibri" w:hAnsi="Calibri"/>
          <w:b/>
          <w:sz w:val="24"/>
          <w:szCs w:val="22"/>
        </w:rPr>
        <w:t>r</w:t>
      </w:r>
      <w:r w:rsidRPr="00AA2B29">
        <w:rPr>
          <w:rFonts w:ascii="Calibri" w:hAnsi="Calibri"/>
          <w:b/>
          <w:sz w:val="24"/>
          <w:szCs w:val="22"/>
        </w:rPr>
        <w:t>ep lab file1</w:t>
      </w:r>
    </w:p>
    <w:p w14:paraId="1D560E91" w14:textId="62C4402A" w:rsidR="00AA2B29" w:rsidRPr="00AA2B29" w:rsidRDefault="00AA2B29" w:rsidP="00AA2B29">
      <w:pPr>
        <w:pStyle w:val="NoSpacing"/>
        <w:rPr>
          <w:rFonts w:ascii="Calibri" w:hAnsi="Calibri"/>
          <w:sz w:val="24"/>
          <w:szCs w:val="22"/>
        </w:rPr>
      </w:pPr>
      <w:r w:rsidRPr="00AA2B29">
        <w:rPr>
          <w:rFonts w:ascii="Calibri" w:hAnsi="Calibri"/>
          <w:sz w:val="24"/>
          <w:szCs w:val="22"/>
        </w:rPr>
        <w:t xml:space="preserve">      </w:t>
      </w:r>
      <w:r>
        <w:rPr>
          <w:rFonts w:ascii="Calibri" w:hAnsi="Calibri"/>
          <w:sz w:val="24"/>
          <w:szCs w:val="22"/>
        </w:rPr>
        <w:t xml:space="preserve"> Do not try to edit your script file. Just leave it as is.  I know what it is.</w:t>
      </w:r>
    </w:p>
    <w:p w14:paraId="662CF308" w14:textId="2C038CEC" w:rsidR="00E56C74" w:rsidRPr="0035317D" w:rsidRDefault="00E56C74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history -c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lear the previous history </w:t>
      </w:r>
      <w:r w:rsidR="00C6404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so your script is not a mile long.</w:t>
      </w:r>
    </w:p>
    <w:p w14:paraId="65745983" w14:textId="77777777" w:rsidR="001C6B93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 csc60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to your directory for this class.</w:t>
      </w:r>
    </w:p>
    <w:p w14:paraId="3B9AEE1A" w14:textId="77777777" w:rsidR="001C6B93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mkdir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Make a directory named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41AD2A6C" w14:textId="26EEB9EE" w:rsidR="00273D85" w:rsidRPr="0035317D" w:rsidRDefault="00273D85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to directory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2B4135F2" w14:textId="77777777" w:rsidR="00C3356F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(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).  </w:t>
      </w:r>
    </w:p>
    <w:p w14:paraId="7FBF4E0A" w14:textId="463EC52F" w:rsidR="00DD7648" w:rsidRPr="0035317D" w:rsidRDefault="00C3356F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We will be moving back and forth between csc60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,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</w:t>
      </w:r>
      <w:proofErr w:type="gramStart"/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2,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and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aaa.</w:t>
      </w:r>
    </w:p>
    <w:p w14:paraId="6921E09F" w14:textId="25F0776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mkdir </w:t>
      </w:r>
      <w:proofErr w:type="gramStart"/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ake a new directory </w:t>
      </w:r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</w:p>
    <w:p w14:paraId="53B331DD" w14:textId="35EDBA5B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r w:rsidR="00AA27CD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D6AF8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hange current directory to </w:t>
      </w:r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</w:p>
    <w:p w14:paraId="1C8CE007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moved from one directory to another.</w:t>
      </w:r>
    </w:p>
    <w:p w14:paraId="637B1FDE" w14:textId="77777777" w:rsidR="00DD7648" w:rsidRPr="0035317D" w:rsidRDefault="00DD7648" w:rsidP="001C6B93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hange to upper directory</w:t>
      </w:r>
    </w:p>
    <w:p w14:paraId="058271C0" w14:textId="77777777" w:rsidR="00C03B1D" w:rsidRPr="0035317D" w:rsidRDefault="006D6AF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You should be back in 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</w:p>
    <w:p w14:paraId="78528E04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 &gt;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ist directory content and redirect output to</w:t>
      </w:r>
      <w:r w:rsidR="009D4C9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file called "file1"</w:t>
      </w:r>
    </w:p>
    <w:p w14:paraId="121F234C" w14:textId="7777777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cat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isplay text content in file1</w:t>
      </w:r>
    </w:p>
    <w:p w14:paraId="4F99C731" w14:textId="7777777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ike </w:t>
      </w:r>
      <w:r w:rsidR="00C03B1D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cat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but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paginated</w:t>
      </w:r>
    </w:p>
    <w:p w14:paraId="597B7F90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q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To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quit the 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command</w:t>
      </w:r>
    </w:p>
    <w:p w14:paraId="71D98C34" w14:textId="77777777" w:rsidR="00DD7648" w:rsidRPr="0035317D" w:rsidRDefault="00DD7648" w:rsidP="00C03B1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file 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he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ck file types of all files</w:t>
      </w:r>
    </w:p>
    <w:p w14:paraId="41E49F60" w14:textId="7C31329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wc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rint newline, word, and byte counts for 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ile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1</w:t>
      </w:r>
    </w:p>
    <w:p w14:paraId="7AC302B5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wc 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ord count all files in directory</w:t>
      </w:r>
    </w:p>
    <w:p w14:paraId="264BDBFB" w14:textId="7777777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grep </w:t>
      </w:r>
      <w:r w:rsidR="00772027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nd word </w:t>
      </w:r>
      <w:r w:rsidR="00F87A62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in file1</w:t>
      </w:r>
      <w:r w:rsidR="00772027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</w:p>
    <w:p w14:paraId="4742FA55" w14:textId="7777777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cp file1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opy file1 to a new file2</w:t>
      </w:r>
    </w:p>
    <w:p w14:paraId="6F8A7A06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have both files</w:t>
      </w:r>
    </w:p>
    <w:p w14:paraId="2E782EA5" w14:textId="244C21C8" w:rsidR="00C3356F" w:rsidRPr="0035317D" w:rsidRDefault="00C3356F" w:rsidP="00C03B1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r w:rsidR="00AA2B29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Move one directory below 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</w:p>
    <w:p w14:paraId="267EC7FC" w14:textId="77777777" w:rsidR="0035317D" w:rsidRDefault="00DD7648" w:rsidP="0035317D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cp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opy file1 from directory above to here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Not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e the </w:t>
      </w:r>
      <w:r w:rsidR="00D76148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</w:t>
      </w:r>
      <w:r w:rsidR="001C6B9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dot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 of </w:t>
      </w:r>
      <w:r w:rsid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</w:t>
      </w:r>
    </w:p>
    <w:p w14:paraId="0F3845E8" w14:textId="071C1DD7" w:rsidR="00DD7648" w:rsidRPr="0035317D" w:rsidRDefault="0035317D" w:rsidP="0035317D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   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          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the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command.</w:t>
      </w:r>
    </w:p>
    <w:p w14:paraId="64C200BF" w14:textId="77777777" w:rsidR="00AA2B29" w:rsidRDefault="00AA2B29" w:rsidP="00AA2B29">
      <w:pPr>
        <w:spacing w:before="100" w:beforeAutospacing="1" w:after="100" w:afterAutospacing="1" w:line="240" w:lineRule="auto"/>
        <w:ind w:left="708" w:firstLine="708"/>
        <w:outlineLvl w:val="2"/>
        <w:rPr>
          <w:rFonts w:ascii="Calibri" w:hAnsi="Calibri"/>
          <w:b/>
          <w:sz w:val="22"/>
          <w:szCs w:val="22"/>
          <w:lang w:eastAsia="en-US"/>
        </w:rPr>
      </w:pP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Pr="006B31C4">
        <w:rPr>
          <w:rFonts w:ascii="Calibri" w:hAnsi="Calibri"/>
          <w:b/>
          <w:sz w:val="24"/>
          <w:szCs w:val="22"/>
          <w:lang w:eastAsia="en-US"/>
        </w:rPr>
        <w:t xml:space="preserve">more commands on next page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</w:p>
    <w:p w14:paraId="7CDE950B" w14:textId="746010C2" w:rsidR="00C03B1D" w:rsidRPr="0035317D" w:rsidRDefault="00C03B1D" w:rsidP="00AA2B29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lastRenderedPageBreak/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got file1 here.</w:t>
      </w:r>
    </w:p>
    <w:p w14:paraId="0208B6F1" w14:textId="77777777" w:rsidR="00DD7648" w:rsidRPr="0035317D" w:rsidRDefault="00DD7648" w:rsidP="001C6B93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 file1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485F34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ename file1 to file2</w:t>
      </w:r>
    </w:p>
    <w:p w14:paraId="235EFD6A" w14:textId="77777777" w:rsidR="00B05270" w:rsidRPr="0035317D" w:rsidRDefault="00C3356F" w:rsidP="00D76148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>Check to see that file 1 changed to file 2</w:t>
      </w:r>
    </w:p>
    <w:p w14:paraId="1F03279B" w14:textId="5A35552F" w:rsidR="0035317D" w:rsidRDefault="00DD7648" w:rsidP="00AA2B2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ove file1 from directory above to here</w:t>
      </w:r>
      <w:r w:rsidR="00F172A0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Note the </w:t>
      </w:r>
      <w:r w:rsidR="00D76148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space-dot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 of </w:t>
      </w:r>
    </w:p>
    <w:p w14:paraId="5FDEE661" w14:textId="2F974B6D" w:rsidR="00DD7648" w:rsidRPr="0035317D" w:rsidRDefault="0035317D" w:rsidP="0035317D">
      <w:pPr>
        <w:spacing w:before="100" w:beforeAutospacing="1" w:after="100" w:afterAutospacing="1" w:line="240" w:lineRule="auto"/>
        <w:ind w:left="1416" w:firstLine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the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command.</w:t>
      </w:r>
    </w:p>
    <w:p w14:paraId="0538FDF8" w14:textId="77777777" w:rsidR="00E957D2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up to Lab2 </w:t>
      </w:r>
    </w:p>
    <w:p w14:paraId="29AAC4CE" w14:textId="77777777" w:rsidR="0038675C" w:rsidRDefault="00C03B1D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E957D2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now have file2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here.</w:t>
      </w:r>
    </w:p>
    <w:p w14:paraId="07DF9E6B" w14:textId="77777777" w:rsidR="0038675C" w:rsidRDefault="00B8190C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c</w:t>
      </w:r>
      <w:r w:rsidR="00D76148" w:rsidRPr="00AA646F">
        <w:rPr>
          <w:rFonts w:ascii="Calibri" w:hAnsi="Calibri" w:cs="Calibri"/>
          <w:b/>
          <w:sz w:val="24"/>
          <w:szCs w:val="24"/>
          <w:lang w:eastAsia="en-US"/>
        </w:rPr>
        <w:t xml:space="preserve">d </w:t>
      </w:r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</w:r>
      <w:r w:rsidR="001D3EA2" w:rsidRPr="00AA646F">
        <w:rPr>
          <w:rFonts w:ascii="Calibri" w:hAnsi="Calibri" w:cs="Calibri"/>
          <w:sz w:val="24"/>
          <w:szCs w:val="24"/>
          <w:lang w:eastAsia="en-US"/>
        </w:rPr>
        <w:t xml:space="preserve">     </w:t>
      </w:r>
      <w:r w:rsidR="00B2702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 xml:space="preserve">Move back down to directory </w:t>
      </w:r>
      <w:r w:rsidR="00AA2B29">
        <w:rPr>
          <w:rFonts w:ascii="Calibri" w:hAnsi="Calibri" w:cs="Calibri"/>
          <w:sz w:val="24"/>
          <w:szCs w:val="24"/>
          <w:lang w:eastAsia="en-US"/>
        </w:rPr>
        <w:t>aaa</w:t>
      </w:r>
    </w:p>
    <w:p w14:paraId="4E932958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Check that </w:t>
      </w:r>
      <w:r w:rsidR="006D51FA">
        <w:rPr>
          <w:rFonts w:ascii="Calibri" w:hAnsi="Calibri" w:cs="Calibri"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still contains both file1 and file2.</w:t>
      </w:r>
    </w:p>
    <w:p w14:paraId="514BAE67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cmp file1 file2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>C</w:t>
      </w:r>
      <w:r w:rsidRPr="0035317D">
        <w:rPr>
          <w:rFonts w:ascii="Calibri" w:hAnsi="Calibri" w:cs="Calibri"/>
          <w:sz w:val="24"/>
          <w:szCs w:val="24"/>
          <w:lang w:eastAsia="en-US"/>
        </w:rPr>
        <w:t>ompare file1 with file2, show differences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 xml:space="preserve">. </w:t>
      </w:r>
      <w:r w:rsidR="00C3356F" w:rsidRPr="0035317D">
        <w:rPr>
          <w:rFonts w:ascii="Calibri" w:hAnsi="Calibri" w:cs="Calibri"/>
          <w:sz w:val="24"/>
          <w:szCs w:val="24"/>
          <w:lang w:eastAsia="en-US"/>
        </w:rPr>
        <w:t xml:space="preserve">Same file so no </w:t>
      </w:r>
    </w:p>
    <w:p w14:paraId="7B5D51EC" w14:textId="77777777" w:rsidR="0038675C" w:rsidRDefault="0038675C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 xml:space="preserve">                          </w:t>
      </w:r>
      <w:r w:rsidR="0035317D">
        <w:rPr>
          <w:rFonts w:ascii="Calibri" w:hAnsi="Calibri" w:cs="Calibri"/>
          <w:sz w:val="24"/>
          <w:szCs w:val="24"/>
          <w:lang w:eastAsia="en-US"/>
        </w:rPr>
        <w:t xml:space="preserve">          </w:t>
      </w:r>
      <w:r w:rsidR="00C3356F" w:rsidRPr="0035317D">
        <w:rPr>
          <w:rFonts w:ascii="Calibri" w:hAnsi="Calibri" w:cs="Calibri"/>
          <w:sz w:val="24"/>
          <w:szCs w:val="24"/>
          <w:lang w:eastAsia="en-US"/>
        </w:rPr>
        <w:t>differences.</w:t>
      </w:r>
    </w:p>
    <w:p w14:paraId="108003D0" w14:textId="3FE1E778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&gt; </w:t>
      </w:r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  <w:t xml:space="preserve">     </w:t>
      </w:r>
      <w:r w:rsidR="00B2702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="00F52D38">
        <w:rPr>
          <w:rFonts w:ascii="Calibri" w:hAnsi="Calibri" w:cs="Calibri"/>
          <w:b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>Create a different file</w:t>
      </w:r>
      <w:r w:rsidR="0038675C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2659DB8B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cmp file1 </w:t>
      </w:r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list </w:t>
      </w:r>
      <w:r w:rsidR="0035317D">
        <w:rPr>
          <w:rFonts w:ascii="Calibri" w:hAnsi="Calibri" w:cs="Calibri"/>
          <w:b/>
          <w:sz w:val="24"/>
          <w:szCs w:val="24"/>
          <w:lang w:eastAsia="en-US"/>
        </w:rPr>
        <w:t xml:space="preserve">   </w:t>
      </w:r>
      <w:r w:rsidRPr="0035317D">
        <w:rPr>
          <w:rFonts w:ascii="Calibri" w:hAnsi="Calibri" w:cs="Calibri"/>
          <w:sz w:val="24"/>
          <w:szCs w:val="24"/>
          <w:lang w:eastAsia="en-US"/>
        </w:rPr>
        <w:t>Now compare two files known to be different</w:t>
      </w:r>
    </w:p>
    <w:p w14:paraId="4F0F0867" w14:textId="77777777" w:rsidR="0038675C" w:rsidRDefault="00E957D2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diff file1 </w:t>
      </w:r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list     </w:t>
      </w:r>
      <w:r w:rsidR="00B2702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>Like cmp except shows more info</w:t>
      </w:r>
    </w:p>
    <w:p w14:paraId="391157BB" w14:textId="6D9EEA77" w:rsidR="0038675C" w:rsidRPr="007954AB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b/>
          <w:bCs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rm file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1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 xml:space="preserve">Remove file1. </w:t>
      </w:r>
      <w:r w:rsidR="007954AB">
        <w:rPr>
          <w:rFonts w:ascii="Calibri" w:hAnsi="Calibri" w:cs="Calibri"/>
          <w:sz w:val="24"/>
          <w:szCs w:val="24"/>
          <w:lang w:eastAsia="en-US"/>
        </w:rPr>
        <w:t xml:space="preserve">Answer the delete prompt </w:t>
      </w:r>
      <w:proofErr w:type="gramStart"/>
      <w:r w:rsidR="007954AB">
        <w:rPr>
          <w:rFonts w:ascii="Calibri" w:hAnsi="Calibri" w:cs="Calibri"/>
          <w:sz w:val="24"/>
          <w:szCs w:val="24"/>
          <w:lang w:eastAsia="en-US"/>
        </w:rPr>
        <w:t>with:</w:t>
      </w:r>
      <w:proofErr w:type="gramEnd"/>
      <w:r w:rsidR="007954AB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7954AB">
        <w:rPr>
          <w:rFonts w:ascii="Calibri" w:hAnsi="Calibri" w:cs="Calibri"/>
          <w:b/>
          <w:bCs/>
          <w:sz w:val="24"/>
          <w:szCs w:val="24"/>
          <w:lang w:eastAsia="en-US"/>
        </w:rPr>
        <w:t>y</w:t>
      </w:r>
    </w:p>
    <w:p w14:paraId="2A7E2F73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ls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>Verify its removal.</w:t>
      </w:r>
    </w:p>
    <w:p w14:paraId="12A87D6B" w14:textId="42D4E6D7" w:rsidR="0038675C" w:rsidRDefault="007F24A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ps </w:t>
      </w:r>
      <w:bookmarkStart w:id="0" w:name="_GoBack"/>
      <w:bookmarkEnd w:id="0"/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u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ab/>
        <w:t>Show all user's running Process ID's</w:t>
      </w:r>
    </w:p>
    <w:p w14:paraId="58A7021A" w14:textId="77777777" w:rsidR="0038675C" w:rsidRDefault="007F24A5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ps -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ab/>
        <w:t>Show processes (lower case L) (including Process ID Parent Process ID)</w:t>
      </w:r>
    </w:p>
    <w:p w14:paraId="038E3868" w14:textId="77777777" w:rsidR="0038675C" w:rsidRDefault="007F24A5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!!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>Repeat previous comman</w:t>
      </w:r>
      <w:r w:rsidR="0038675C">
        <w:rPr>
          <w:rFonts w:ascii="Calibri" w:hAnsi="Calibri" w:cs="Calibri"/>
          <w:sz w:val="24"/>
          <w:szCs w:val="24"/>
          <w:lang w:eastAsia="en-US"/>
        </w:rPr>
        <w:t>d</w:t>
      </w:r>
    </w:p>
    <w:p w14:paraId="50BEAE2A" w14:textId="77777777" w:rsidR="0038675C" w:rsidRDefault="007F24A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history</w:t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sz w:val="24"/>
          <w:szCs w:val="24"/>
          <w:lang w:eastAsia="en-US"/>
        </w:rPr>
        <w:t>A list of the commands you have done.</w:t>
      </w:r>
    </w:p>
    <w:p w14:paraId="5957DC3E" w14:textId="17F772A2" w:rsidR="006C1046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7954AB">
        <w:rPr>
          <w:rFonts w:ascii="Calibri" w:hAnsi="Calibri" w:cs="Calibri"/>
          <w:b/>
          <w:bCs/>
          <w:sz w:val="24"/>
          <w:szCs w:val="24"/>
          <w:lang w:eastAsia="en-US"/>
        </w:rPr>
        <w:t>Two</w:t>
      </w:r>
      <w:r w:rsidRPr="00AA7C85">
        <w:rPr>
          <w:rFonts w:ascii="Calibri" w:hAnsi="Calibri" w:cs="Calibri"/>
          <w:sz w:val="24"/>
          <w:szCs w:val="24"/>
          <w:lang w:eastAsia="en-US"/>
        </w:rPr>
        <w:t xml:space="preserve"> choices here to get from aaa to csc60:</w:t>
      </w:r>
    </w:p>
    <w:p w14:paraId="7BA05C3A" w14:textId="0347175C" w:rsidR="0038675C" w:rsidRPr="00AA7C85" w:rsidRDefault="006C1046" w:rsidP="00AA7C85">
      <w:pP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 xml:space="preserve">(1)  </w:t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>cd</w:t>
      </w:r>
      <w:proofErr w:type="gramStart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 xml:space="preserve"> ..</w:t>
      </w:r>
      <w:proofErr w:type="gramEnd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Move 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>up a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 directory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 xml:space="preserve"> to lab2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>.</w:t>
      </w:r>
    </w:p>
    <w:p w14:paraId="0C046C20" w14:textId="5E372C1B" w:rsidR="0038675C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</w:t>
      </w:r>
      <w:r w:rsid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    </w:t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up a directory to csc60.</w:t>
      </w:r>
    </w:p>
    <w:p w14:paraId="0D05A75B" w14:textId="11E4E569" w:rsidR="006C1046" w:rsidRPr="00AA7C85" w:rsidRDefault="006C1046" w:rsidP="00AA7C85">
      <w:pP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or do one command instead of the two “cd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” commands.</w:t>
      </w:r>
    </w:p>
    <w:p w14:paraId="50060988" w14:textId="3DFF33CA" w:rsidR="00AA7C85" w:rsidRDefault="006C1046" w:rsidP="00AA7C8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(2) </w:t>
      </w:r>
      <w:r w:rsidR="007954AB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/..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F52D38">
        <w:rPr>
          <w:rFonts w:ascii="Calibri" w:eastAsia="Times New Roman" w:hAnsi="Calibri" w:cs="Times New Roman"/>
          <w:color w:val="000000"/>
          <w:sz w:val="24"/>
          <w:szCs w:val="22"/>
          <w:lang w:eastAsia="en-US"/>
        </w:rPr>
        <w:t>Move up past lab2 to csc60.</w:t>
      </w:r>
    </w:p>
    <w:p w14:paraId="57187F3C" w14:textId="1203D3D2" w:rsidR="0038675C" w:rsidRPr="00AA7C85" w:rsidRDefault="00AA7C85" w:rsidP="00AA7C85">
      <w:pPr>
        <w:spacing w:before="100" w:beforeAutospacing="1" w:after="100" w:afterAutospacing="1" w:line="240" w:lineRule="auto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</w:t>
      </w:r>
      <w:proofErr w:type="gramStart"/>
      <w:r w:rsidR="00AA2B29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Print current working directory. You should be back in 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csc60</w:t>
      </w:r>
    </w:p>
    <w:p w14:paraId="040EDEA7" w14:textId="77777777" w:rsidR="0038675C" w:rsidRDefault="006B31C4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6B31C4">
        <w:rPr>
          <w:rFonts w:ascii="Calibri" w:hAnsi="Calibri" w:cs="Calibri"/>
          <w:b/>
          <w:sz w:val="24"/>
          <w:szCs w:val="24"/>
          <w:lang w:eastAsia="en-US"/>
        </w:rPr>
        <w:t>cd lab1</w:t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>Move down to the lab1 directory</w:t>
      </w:r>
    </w:p>
    <w:p w14:paraId="513543AC" w14:textId="32E891E7" w:rsidR="0038675C" w:rsidRDefault="009639E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/>
        <w:contextualSpacing/>
        <w:outlineLvl w:val="2"/>
        <w:rPr>
          <w:rFonts w:ascii="Calibri" w:hAnsi="Calibri" w:cs="Calibri"/>
          <w:i/>
          <w:sz w:val="24"/>
          <w:szCs w:val="24"/>
          <w:lang w:eastAsia="en-US"/>
        </w:rPr>
      </w:pPr>
      <w:r w:rsidRPr="0035317D">
        <w:rPr>
          <w:rFonts w:ascii="Calibri" w:hAnsi="Calibri" w:cs="Calibri"/>
          <w:i/>
          <w:sz w:val="24"/>
          <w:szCs w:val="24"/>
          <w:lang w:eastAsia="en-US"/>
        </w:rPr>
        <w:t>[</w:t>
      </w:r>
      <w:r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</w:t>
      </w:r>
      <w:r w:rsidR="00485F34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 xml:space="preserve"> 2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: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The commands 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below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will require that you </w:t>
      </w:r>
      <w:r w:rsidR="00295E03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be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on in the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directory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where </w:t>
      </w:r>
      <w:r w:rsidR="00485F34"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="00485F34" w:rsidRPr="0038675C">
        <w:rPr>
          <w:rFonts w:ascii="Calibri" w:hAnsi="Calibri" w:cs="Calibri"/>
          <w:i/>
          <w:sz w:val="24"/>
          <w:szCs w:val="24"/>
          <w:lang w:eastAsia="en-US"/>
        </w:rPr>
        <w:t xml:space="preserve"> resides</w:t>
      </w:r>
      <w:r w:rsidR="00F52D38">
        <w:rPr>
          <w:rFonts w:ascii="Calibri" w:hAnsi="Calibri" w:cs="Calibri"/>
          <w:i/>
          <w:sz w:val="24"/>
          <w:szCs w:val="24"/>
          <w:lang w:eastAsia="en-US"/>
        </w:rPr>
        <w:t>.  If you path differs, you still need 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 move to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>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he directory where your </w:t>
      </w:r>
      <w:r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file resides, and then try</w:t>
      </w:r>
      <w:r w:rsidR="00C03B1D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these commands.</w:t>
      </w:r>
      <w:r w:rsidR="001F23B0" w:rsidRPr="0035317D">
        <w:rPr>
          <w:rFonts w:ascii="Calibri" w:hAnsi="Calibri" w:cs="Calibri"/>
          <w:i/>
          <w:sz w:val="24"/>
          <w:szCs w:val="24"/>
          <w:lang w:eastAsia="en-US"/>
        </w:rPr>
        <w:t>]</w:t>
      </w:r>
      <w:r w:rsidR="00B44A60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</w:p>
    <w:p w14:paraId="4E013ABE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head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or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head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ist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>firs</w:t>
      </w:r>
      <w:r w:rsidRPr="0035317D">
        <w:rPr>
          <w:rFonts w:ascii="Calibri" w:hAnsi="Calibri" w:cs="Calibri"/>
          <w:sz w:val="24"/>
          <w:szCs w:val="24"/>
          <w:lang w:eastAsia="en-US"/>
        </w:rPr>
        <w:t>t 10 or 20 lines of code</w:t>
      </w:r>
    </w:p>
    <w:p w14:paraId="43BBA3DE" w14:textId="77777777" w:rsidR="0038675C" w:rsidRDefault="00D90A89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AA7C85">
        <w:rPr>
          <w:rFonts w:ascii="Calibri" w:hAnsi="Calibri" w:cs="Calibri"/>
          <w:sz w:val="24"/>
          <w:szCs w:val="24"/>
          <w:lang w:eastAsia="en-US"/>
        </w:rPr>
        <w:tab/>
      </w:r>
      <w:r w:rsidRPr="00AA7C85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32A5BE51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tail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or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tail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</w:t>
      </w:r>
      <w:r w:rsidR="00AA646F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>ist last 10 or 20 lines of code</w:t>
      </w:r>
    </w:p>
    <w:p w14:paraId="455822B4" w14:textId="77777777" w:rsidR="0038675C" w:rsidRDefault="00527FC3" w:rsidP="0011450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q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003B9959" w14:textId="7C810370" w:rsidR="0038675C" w:rsidRDefault="00DD7648" w:rsidP="006C1046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-al | 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less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="00B44A60" w:rsidRPr="0035317D">
        <w:rPr>
          <w:rFonts w:ascii="Calibri" w:hAnsi="Calibri" w:cs="Calibri"/>
          <w:sz w:val="24"/>
          <w:szCs w:val="24"/>
          <w:lang w:eastAsia="en-US"/>
        </w:rPr>
        <w:t>D</w:t>
      </w:r>
      <w:r w:rsidRPr="0035317D">
        <w:rPr>
          <w:rFonts w:ascii="Calibri" w:hAnsi="Calibri" w:cs="Calibri"/>
          <w:sz w:val="24"/>
          <w:szCs w:val="24"/>
          <w:lang w:eastAsia="en-US"/>
        </w:rPr>
        <w:t>irectory listing (too long) 'piped' to 'less' for viewing</w:t>
      </w:r>
    </w:p>
    <w:p w14:paraId="2282032D" w14:textId="77777777" w:rsidR="00E92BCD" w:rsidRDefault="00E92BCD" w:rsidP="00E92BC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92531E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92531E">
        <w:rPr>
          <w:rFonts w:ascii="Calibri" w:hAnsi="Calibri" w:cs="Calibri"/>
          <w:sz w:val="24"/>
          <w:szCs w:val="24"/>
          <w:lang w:eastAsia="en-US"/>
        </w:rPr>
        <w:tab/>
      </w:r>
      <w:r w:rsidRPr="0092531E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5A9B1C6F" w14:textId="77777777" w:rsidR="0038675C" w:rsidRDefault="00485F34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history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="00B44A60" w:rsidRPr="0035317D">
        <w:rPr>
          <w:rFonts w:ascii="Calibri" w:hAnsi="Calibri" w:cs="Calibri"/>
          <w:sz w:val="24"/>
          <w:szCs w:val="24"/>
          <w:lang w:eastAsia="en-US"/>
        </w:rPr>
        <w:t>H</w:t>
      </w:r>
      <w:r w:rsidRPr="0035317D">
        <w:rPr>
          <w:rFonts w:ascii="Calibri" w:hAnsi="Calibri" w:cs="Calibri"/>
          <w:sz w:val="24"/>
          <w:szCs w:val="24"/>
          <w:lang w:eastAsia="en-US"/>
        </w:rPr>
        <w:t>istory of commands given</w:t>
      </w:r>
    </w:p>
    <w:p w14:paraId="5CEA4DAE" w14:textId="0BC8E647" w:rsidR="0038675C" w:rsidRDefault="00B44A60" w:rsidP="0038675C">
      <w:pPr>
        <w:spacing w:before="100" w:beforeAutospacing="1" w:after="100" w:afterAutospacing="1" w:line="240" w:lineRule="auto"/>
        <w:ind w:left="1416" w:firstLine="708"/>
        <w:contextualSpacing/>
        <w:outlineLvl w:val="2"/>
        <w:rPr>
          <w:rFonts w:ascii="Calibri" w:hAnsi="Calibri" w:cs="Calibri"/>
          <w:b/>
          <w:i/>
          <w:sz w:val="24"/>
          <w:szCs w:val="24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Quit the script session</w:t>
      </w:r>
      <w:r w:rsidR="006C1046">
        <w:rPr>
          <w:rFonts w:ascii="Calibri" w:hAnsi="Calibri" w:cs="Calibri"/>
          <w:b/>
          <w:sz w:val="24"/>
          <w:szCs w:val="24"/>
          <w:lang w:eastAsia="en-US"/>
        </w:rPr>
        <w:t xml:space="preserve">. </w:t>
      </w:r>
      <w:r w:rsidR="00F61DE2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[</w:t>
      </w:r>
      <w:r w:rsidR="007F24A5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 3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 xml:space="preserve">:  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The script ends when the forked shell exits</w:t>
      </w:r>
      <w:r w:rsidR="00DA19F5" w:rsidRPr="0035317D">
        <w:rPr>
          <w:rFonts w:ascii="Calibri" w:hAnsi="Calibri" w:cs="Calibri"/>
          <w:i/>
          <w:sz w:val="24"/>
          <w:szCs w:val="24"/>
          <w:lang w:eastAsia="en-US"/>
        </w:rPr>
        <w:t>: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(a control-D to exit the 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Bourne 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(sh(1)), and exit</w:t>
      </w:r>
      <w:r w:rsidR="0092531E">
        <w:rPr>
          <w:rFonts w:ascii="Calibri" w:hAnsi="Calibri" w:cs="Calibri"/>
          <w:i/>
          <w:sz w:val="24"/>
          <w:szCs w:val="24"/>
          <w:lang w:eastAsia="en-US"/>
        </w:rPr>
        <w:t>;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logout or control-d (if ignoreeof is not set) for the 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C-shell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, csh(1)).To determine what shell you are in, type:</w:t>
      </w:r>
      <w:r w:rsidR="0084136C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 </w:t>
      </w:r>
      <w:r w:rsidR="0084136C" w:rsidRPr="0035317D">
        <w:rPr>
          <w:rFonts w:ascii="Calibri" w:hAnsi="Calibri" w:cs="Calibri"/>
          <w:b/>
          <w:i/>
          <w:sz w:val="24"/>
          <w:szCs w:val="24"/>
        </w:rPr>
        <w:t>echo $SHELL</w:t>
      </w:r>
    </w:p>
    <w:p w14:paraId="3536DC5A" w14:textId="42F742E4" w:rsidR="00861E37" w:rsidRPr="00861E37" w:rsidRDefault="00861E37" w:rsidP="00861E37">
      <w:pPr>
        <w:spacing w:before="100" w:beforeAutospacing="1" w:after="100" w:afterAutospacing="1" w:line="240" w:lineRule="auto"/>
        <w:contextualSpacing/>
        <w:outlineLvl w:val="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ab/>
        <w:t>exit</w:t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bCs/>
          <w:sz w:val="24"/>
          <w:szCs w:val="24"/>
          <w:lang w:eastAsia="en-US"/>
        </w:rPr>
        <w:t>Leave and save the script file.</w:t>
      </w:r>
    </w:p>
    <w:p w14:paraId="0C5E73B1" w14:textId="0D56FB10" w:rsidR="007F24A5" w:rsidRPr="0035317D" w:rsidRDefault="007F24A5" w:rsidP="00114509">
      <w:pPr>
        <w:pBdr>
          <w:bottom w:val="single" w:sz="4" w:space="1" w:color="auto"/>
        </w:pBd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exit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>Exit your login on sp1, sp2, sp3, or atoz.</w:t>
      </w:r>
    </w:p>
    <w:p w14:paraId="359B05E5" w14:textId="4507512D" w:rsidR="0035317D" w:rsidRDefault="0035317D" w:rsidP="00DD1559">
      <w:pPr>
        <w:pStyle w:val="NoSpacing"/>
        <w:rPr>
          <w:b/>
          <w:sz w:val="24"/>
          <w:szCs w:val="24"/>
          <w:u w:val="single"/>
        </w:rPr>
      </w:pPr>
      <w:bookmarkStart w:id="1" w:name="Deliverables"/>
    </w:p>
    <w:p w14:paraId="44C21765" w14:textId="650854AE" w:rsidR="00527FC3" w:rsidRDefault="00527FC3" w:rsidP="00DD1559">
      <w:pPr>
        <w:pStyle w:val="NoSpacing"/>
        <w:rPr>
          <w:b/>
          <w:sz w:val="24"/>
          <w:szCs w:val="24"/>
          <w:u w:val="single"/>
        </w:rPr>
      </w:pPr>
    </w:p>
    <w:p w14:paraId="0B9EA50F" w14:textId="3170207C" w:rsidR="005C68F9" w:rsidRPr="0035317D" w:rsidRDefault="005C68F9" w:rsidP="00DD1559">
      <w:pPr>
        <w:pStyle w:val="NoSpacing"/>
        <w:rPr>
          <w:b/>
          <w:sz w:val="24"/>
          <w:szCs w:val="24"/>
          <w:u w:val="single"/>
        </w:rPr>
      </w:pPr>
      <w:r w:rsidRPr="0035317D">
        <w:rPr>
          <w:b/>
          <w:sz w:val="24"/>
          <w:szCs w:val="24"/>
          <w:u w:val="single"/>
        </w:rPr>
        <w:t>Deliverables</w:t>
      </w:r>
      <w:bookmarkEnd w:id="1"/>
    </w:p>
    <w:p w14:paraId="602EEFFD" w14:textId="75B8633F" w:rsidR="009639E5" w:rsidRPr="0035317D" w:rsidRDefault="009639E5" w:rsidP="005B1DE8">
      <w:pPr>
        <w:pStyle w:val="NoSpacing"/>
        <w:rPr>
          <w:rFonts w:ascii="Calibri" w:hAnsi="Calibri"/>
          <w:sz w:val="24"/>
          <w:szCs w:val="24"/>
        </w:rPr>
      </w:pPr>
      <w:r w:rsidRPr="0035317D">
        <w:rPr>
          <w:rFonts w:ascii="Calibri" w:hAnsi="Calibri"/>
          <w:sz w:val="24"/>
          <w:szCs w:val="24"/>
        </w:rPr>
        <w:t xml:space="preserve">Please </w:t>
      </w:r>
      <w:r w:rsidR="00DD1559" w:rsidRPr="0035317D">
        <w:rPr>
          <w:rFonts w:ascii="Calibri" w:hAnsi="Calibri"/>
          <w:sz w:val="24"/>
          <w:szCs w:val="24"/>
        </w:rPr>
        <w:t xml:space="preserve">upload </w:t>
      </w:r>
      <w:r w:rsidRPr="0035317D">
        <w:rPr>
          <w:rFonts w:ascii="Calibri" w:hAnsi="Calibri"/>
          <w:sz w:val="24"/>
          <w:szCs w:val="24"/>
        </w:rPr>
        <w:t>your</w:t>
      </w:r>
      <w:r w:rsidR="00B44A60" w:rsidRPr="0035317D">
        <w:rPr>
          <w:rFonts w:ascii="Calibri" w:hAnsi="Calibri"/>
          <w:sz w:val="24"/>
          <w:szCs w:val="24"/>
        </w:rPr>
        <w:t xml:space="preserve"> Lab 2</w:t>
      </w:r>
      <w:r w:rsidRPr="0035317D">
        <w:rPr>
          <w:rFonts w:ascii="Calibri" w:hAnsi="Calibri"/>
          <w:sz w:val="24"/>
          <w:szCs w:val="24"/>
        </w:rPr>
        <w:t xml:space="preserve"> </w:t>
      </w:r>
      <w:r w:rsidR="000C6887" w:rsidRPr="0035317D">
        <w:rPr>
          <w:rFonts w:ascii="Calibri" w:hAnsi="Calibri"/>
          <w:sz w:val="24"/>
          <w:szCs w:val="24"/>
        </w:rPr>
        <w:t>script file</w:t>
      </w:r>
      <w:r w:rsidR="007F24A5" w:rsidRPr="0035317D">
        <w:rPr>
          <w:rFonts w:ascii="Calibri" w:hAnsi="Calibri"/>
          <w:sz w:val="24"/>
          <w:szCs w:val="24"/>
        </w:rPr>
        <w:t xml:space="preserve"> (</w:t>
      </w:r>
      <w:r w:rsidR="00374F95" w:rsidRPr="0035317D">
        <w:rPr>
          <w:rFonts w:ascii="Calibri" w:hAnsi="Calibri"/>
          <w:b/>
          <w:sz w:val="24"/>
          <w:szCs w:val="24"/>
          <w:lang w:eastAsia="en-US"/>
        </w:rPr>
        <w:t>StudentName_lab2</w:t>
      </w:r>
      <w:r w:rsidR="007F24A5" w:rsidRPr="0035317D">
        <w:rPr>
          <w:rFonts w:ascii="Calibri" w:hAnsi="Calibri"/>
          <w:b/>
          <w:sz w:val="24"/>
          <w:szCs w:val="24"/>
          <w:lang w:eastAsia="en-US"/>
        </w:rPr>
        <w:t>.txt</w:t>
      </w:r>
      <w:r w:rsidR="007F24A5" w:rsidRPr="0035317D">
        <w:rPr>
          <w:rFonts w:ascii="Calibri" w:hAnsi="Calibri"/>
          <w:sz w:val="24"/>
          <w:szCs w:val="24"/>
          <w:lang w:eastAsia="en-US"/>
        </w:rPr>
        <w:t>)</w:t>
      </w:r>
      <w:r w:rsidRPr="0035317D">
        <w:rPr>
          <w:rFonts w:ascii="Calibri" w:hAnsi="Calibri"/>
          <w:sz w:val="24"/>
          <w:szCs w:val="24"/>
        </w:rPr>
        <w:t xml:space="preserve"> </w:t>
      </w:r>
      <w:r w:rsidR="00DD1559" w:rsidRPr="0035317D">
        <w:rPr>
          <w:rFonts w:ascii="Calibri" w:hAnsi="Calibri"/>
          <w:sz w:val="24"/>
          <w:szCs w:val="24"/>
        </w:rPr>
        <w:t xml:space="preserve">to </w:t>
      </w:r>
      <w:r w:rsidR="005A1149" w:rsidRPr="0035317D">
        <w:rPr>
          <w:rFonts w:ascii="Calibri" w:hAnsi="Calibri"/>
          <w:sz w:val="24"/>
          <w:szCs w:val="24"/>
        </w:rPr>
        <w:t>Canvas</w:t>
      </w:r>
      <w:r w:rsidR="00DD1559" w:rsidRPr="0035317D">
        <w:rPr>
          <w:rFonts w:ascii="Calibri" w:hAnsi="Calibri"/>
          <w:sz w:val="24"/>
          <w:szCs w:val="24"/>
        </w:rPr>
        <w:t>.</w:t>
      </w:r>
    </w:p>
    <w:p w14:paraId="56202AE9" w14:textId="3C495BBD" w:rsidR="00AA646F" w:rsidRDefault="00AA646F" w:rsidP="005B1DE8">
      <w:pPr>
        <w:pStyle w:val="NoSpacing"/>
        <w:rPr>
          <w:rFonts w:ascii="Calibri" w:hAnsi="Calibri"/>
          <w:sz w:val="24"/>
          <w:szCs w:val="24"/>
        </w:rPr>
      </w:pPr>
    </w:p>
    <w:p w14:paraId="655143AA" w14:textId="77777777" w:rsidR="00DA39E8" w:rsidRPr="0035317D" w:rsidRDefault="00DA39E8" w:rsidP="005B1DE8">
      <w:pPr>
        <w:pStyle w:val="NoSpacing"/>
        <w:rPr>
          <w:rFonts w:ascii="Calibri" w:hAnsi="Calibri"/>
          <w:sz w:val="24"/>
          <w:szCs w:val="24"/>
        </w:rPr>
      </w:pPr>
    </w:p>
    <w:p w14:paraId="647E47DF" w14:textId="7062ACB5" w:rsidR="009C0B65" w:rsidRPr="0035317D" w:rsidRDefault="009C0B65" w:rsidP="009C0B65">
      <w:pPr>
        <w:pStyle w:val="NoSpacing"/>
        <w:rPr>
          <w:sz w:val="24"/>
          <w:szCs w:val="24"/>
        </w:rPr>
      </w:pPr>
      <w:r w:rsidRPr="0035317D">
        <w:rPr>
          <w:b/>
          <w:sz w:val="24"/>
          <w:szCs w:val="24"/>
          <w:u w:val="single"/>
        </w:rPr>
        <w:t>Note to folks with their own UNIX/Li</w:t>
      </w:r>
      <w:r w:rsidR="00EE4D5E" w:rsidRPr="0035317D">
        <w:rPr>
          <w:b/>
          <w:sz w:val="24"/>
          <w:szCs w:val="24"/>
          <w:u w:val="single"/>
        </w:rPr>
        <w:t>n</w:t>
      </w:r>
      <w:r w:rsidRPr="0035317D">
        <w:rPr>
          <w:b/>
          <w:sz w:val="24"/>
          <w:szCs w:val="24"/>
          <w:u w:val="single"/>
        </w:rPr>
        <w:t>ux machines</w:t>
      </w:r>
      <w:r w:rsidR="00EE4D5E" w:rsidRPr="0035317D">
        <w:rPr>
          <w:sz w:val="24"/>
          <w:szCs w:val="24"/>
        </w:rPr>
        <w:t>:</w:t>
      </w:r>
    </w:p>
    <w:p w14:paraId="5B983098" w14:textId="77777777" w:rsidR="00307648" w:rsidRPr="0035317D" w:rsidRDefault="00EE4D5E" w:rsidP="009C0B65">
      <w:pPr>
        <w:pStyle w:val="NoSpacing"/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I expect you to do the above assignment.  I expect to see the “history” command.  If you feel it invades your privacy, then you have t</w:t>
      </w:r>
      <w:r w:rsidR="00CE79A3" w:rsidRPr="0035317D">
        <w:rPr>
          <w:rFonts w:ascii="Calibri" w:hAnsi="Calibri" w:cs="Calibri"/>
          <w:sz w:val="24"/>
          <w:szCs w:val="24"/>
        </w:rPr>
        <w:t>hree</w:t>
      </w:r>
      <w:r w:rsidRPr="0035317D">
        <w:rPr>
          <w:rFonts w:ascii="Calibri" w:hAnsi="Calibri" w:cs="Calibri"/>
          <w:sz w:val="24"/>
          <w:szCs w:val="24"/>
        </w:rPr>
        <w:t xml:space="preserve"> choices: </w:t>
      </w:r>
    </w:p>
    <w:p w14:paraId="788D2E5A" w14:textId="77777777" w:rsidR="00307648" w:rsidRPr="0035317D" w:rsidRDefault="00EE4D5E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Log off and back in t</w:t>
      </w:r>
      <w:r w:rsidR="00307648" w:rsidRPr="0035317D">
        <w:rPr>
          <w:rFonts w:ascii="Calibri" w:hAnsi="Calibri" w:cs="Calibri"/>
          <w:sz w:val="24"/>
          <w:szCs w:val="24"/>
        </w:rPr>
        <w:t>o start a fresh new session;</w:t>
      </w:r>
    </w:p>
    <w:p w14:paraId="5B382B8E" w14:textId="32ABC21E" w:rsidR="00CE79A3" w:rsidRPr="0035317D" w:rsidRDefault="00E56C74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 xml:space="preserve">At the prompt, type:  </w:t>
      </w:r>
      <w:r w:rsidRPr="0035317D">
        <w:rPr>
          <w:rFonts w:ascii="Calibri" w:hAnsi="Calibri" w:cs="Calibri"/>
          <w:b/>
          <w:sz w:val="24"/>
          <w:szCs w:val="24"/>
        </w:rPr>
        <w:t>history -c</w:t>
      </w:r>
      <w:r w:rsidR="00AA646F">
        <w:rPr>
          <w:rFonts w:ascii="Calibri" w:hAnsi="Calibri" w:cs="Calibri"/>
          <w:sz w:val="24"/>
          <w:szCs w:val="24"/>
        </w:rPr>
        <w:t xml:space="preserve">  </w:t>
      </w:r>
      <w:r w:rsidRPr="0035317D">
        <w:rPr>
          <w:rFonts w:ascii="Calibri" w:hAnsi="Calibri" w:cs="Calibri"/>
          <w:sz w:val="24"/>
          <w:szCs w:val="24"/>
        </w:rPr>
        <w:t xml:space="preserve"> which will clear the command history of your computer</w:t>
      </w:r>
    </w:p>
    <w:p w14:paraId="14EBBFFA" w14:textId="1464F1C0" w:rsidR="00EE4D5E" w:rsidRDefault="00E56C74" w:rsidP="00AA646F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D</w:t>
      </w:r>
      <w:r w:rsidR="00EE4D5E" w:rsidRPr="0035317D">
        <w:rPr>
          <w:rFonts w:ascii="Calibri" w:hAnsi="Calibri" w:cs="Calibri"/>
          <w:sz w:val="24"/>
          <w:szCs w:val="24"/>
        </w:rPr>
        <w:t xml:space="preserve">o your work on </w:t>
      </w:r>
      <w:r w:rsidR="00EE4D5E" w:rsidRPr="0035317D">
        <w:rPr>
          <w:rFonts w:ascii="Calibri" w:hAnsi="Calibri" w:cs="Calibri"/>
          <w:i/>
          <w:sz w:val="24"/>
          <w:szCs w:val="24"/>
        </w:rPr>
        <w:t>athena</w:t>
      </w:r>
      <w:r w:rsidR="00EE4D5E" w:rsidRPr="0035317D">
        <w:rPr>
          <w:rFonts w:ascii="Calibri" w:hAnsi="Calibri" w:cs="Calibri"/>
          <w:sz w:val="24"/>
          <w:szCs w:val="24"/>
        </w:rPr>
        <w:t xml:space="preserve"> like everyone else.</w:t>
      </w:r>
    </w:p>
    <w:p w14:paraId="4B04DB7C" w14:textId="7F9B1415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7B5E78D0" w14:textId="724DC842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2D088031" w14:textId="62530F2A" w:rsidR="00AA646F" w:rsidRPr="0035317D" w:rsidRDefault="00195CAE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sectPr w:rsidR="00AA646F" w:rsidRPr="0035317D" w:rsidSect="006D6AF8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EF780" w14:textId="77777777" w:rsidR="00C1694D" w:rsidRDefault="00C1694D" w:rsidP="00C477FB">
      <w:pPr>
        <w:spacing w:after="0" w:line="240" w:lineRule="auto"/>
      </w:pPr>
      <w:r>
        <w:separator/>
      </w:r>
    </w:p>
  </w:endnote>
  <w:endnote w:type="continuationSeparator" w:id="0">
    <w:p w14:paraId="2429EE96" w14:textId="77777777" w:rsidR="00C1694D" w:rsidRDefault="00C1694D" w:rsidP="00C4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082C" w14:textId="192E1C8D" w:rsidR="00374F95" w:rsidRDefault="00374F95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2791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 w:rsidR="00F52D38">
      <w:rPr>
        <w:noProof/>
      </w:rPr>
      <w:t>4</w:t>
    </w:r>
    <w:r>
      <w:rPr>
        <w:noProof/>
      </w:rPr>
      <w:t>.</w:t>
    </w:r>
  </w:p>
  <w:p w14:paraId="3CE74093" w14:textId="77777777" w:rsidR="00374F95" w:rsidRDefault="00374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C5C5" w14:textId="77777777" w:rsidR="00C1694D" w:rsidRDefault="00C1694D" w:rsidP="00C477FB">
      <w:pPr>
        <w:spacing w:after="0" w:line="240" w:lineRule="auto"/>
      </w:pPr>
      <w:r>
        <w:separator/>
      </w:r>
    </w:p>
  </w:footnote>
  <w:footnote w:type="continuationSeparator" w:id="0">
    <w:p w14:paraId="26741A3B" w14:textId="77777777" w:rsidR="00C1694D" w:rsidRDefault="00C1694D" w:rsidP="00C4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DC1F" w14:textId="51E341DF" w:rsidR="00374F95" w:rsidRDefault="00AA27CD">
    <w:pPr>
      <w:pStyle w:val="Header"/>
    </w:pPr>
    <w:r>
      <w:t xml:space="preserve">CSC 60. </w:t>
    </w:r>
    <w:r w:rsidR="00C6404A">
      <w:t>Lab 2</w:t>
    </w:r>
    <w:r w:rsidR="00D76148">
      <w:t>.</w:t>
    </w:r>
    <w:r w:rsidR="00C6404A">
      <w:ptab w:relativeTo="margin" w:alignment="center" w:leader="none"/>
    </w:r>
    <w:r w:rsidR="00C6404A">
      <w:t>Professor Biel</w:t>
    </w:r>
    <w:r w:rsidR="00C6404A">
      <w:ptab w:relativeTo="margin" w:alignment="right" w:leader="none"/>
    </w:r>
    <w:r w:rsidR="00F52D38">
      <w:t>Fall</w:t>
    </w:r>
    <w:r w:rsidR="00B2702D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9DE"/>
    <w:multiLevelType w:val="hybridMultilevel"/>
    <w:tmpl w:val="B4548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C1219"/>
    <w:multiLevelType w:val="hybridMultilevel"/>
    <w:tmpl w:val="EC7C174A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C63D2"/>
    <w:multiLevelType w:val="hybridMultilevel"/>
    <w:tmpl w:val="9094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740E"/>
    <w:multiLevelType w:val="hybridMultilevel"/>
    <w:tmpl w:val="82C0A74C"/>
    <w:lvl w:ilvl="0" w:tplc="1F765F32">
      <w:numFmt w:val="bullet"/>
      <w:lvlText w:val=""/>
      <w:lvlJc w:val="left"/>
      <w:pPr>
        <w:ind w:left="60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44D0252E"/>
    <w:multiLevelType w:val="hybridMultilevel"/>
    <w:tmpl w:val="FE744148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35E7"/>
    <w:multiLevelType w:val="hybridMultilevel"/>
    <w:tmpl w:val="7626F4B8"/>
    <w:lvl w:ilvl="0" w:tplc="67BE6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B0282"/>
    <w:multiLevelType w:val="hybridMultilevel"/>
    <w:tmpl w:val="B7BC3752"/>
    <w:lvl w:ilvl="0" w:tplc="A738A8D0">
      <w:numFmt w:val="bullet"/>
      <w:lvlText w:val=""/>
      <w:lvlJc w:val="left"/>
      <w:pPr>
        <w:ind w:left="24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B6B2668"/>
    <w:multiLevelType w:val="hybridMultilevel"/>
    <w:tmpl w:val="B390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3ECA"/>
    <w:multiLevelType w:val="hybridMultilevel"/>
    <w:tmpl w:val="1E9A61C2"/>
    <w:lvl w:ilvl="0" w:tplc="53FA17D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A4F14"/>
    <w:multiLevelType w:val="hybridMultilevel"/>
    <w:tmpl w:val="157E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20"/>
    <w:rsid w:val="00024F8D"/>
    <w:rsid w:val="00070B17"/>
    <w:rsid w:val="0007462A"/>
    <w:rsid w:val="00085409"/>
    <w:rsid w:val="000B0952"/>
    <w:rsid w:val="000C6887"/>
    <w:rsid w:val="000D637D"/>
    <w:rsid w:val="000D7A86"/>
    <w:rsid w:val="00114509"/>
    <w:rsid w:val="00143800"/>
    <w:rsid w:val="00162D56"/>
    <w:rsid w:val="00185E23"/>
    <w:rsid w:val="00195CAE"/>
    <w:rsid w:val="001C6B93"/>
    <w:rsid w:val="001D09C4"/>
    <w:rsid w:val="001D3EA2"/>
    <w:rsid w:val="001E1C90"/>
    <w:rsid w:val="001F23B0"/>
    <w:rsid w:val="001F61A0"/>
    <w:rsid w:val="002463C5"/>
    <w:rsid w:val="00272097"/>
    <w:rsid w:val="00273D85"/>
    <w:rsid w:val="00295E03"/>
    <w:rsid w:val="002A3848"/>
    <w:rsid w:val="00307648"/>
    <w:rsid w:val="003272F5"/>
    <w:rsid w:val="00340AAF"/>
    <w:rsid w:val="0035317D"/>
    <w:rsid w:val="00354BEF"/>
    <w:rsid w:val="00374F95"/>
    <w:rsid w:val="00383868"/>
    <w:rsid w:val="003856C6"/>
    <w:rsid w:val="0038675C"/>
    <w:rsid w:val="00417734"/>
    <w:rsid w:val="00417D3B"/>
    <w:rsid w:val="00443808"/>
    <w:rsid w:val="004533EF"/>
    <w:rsid w:val="004556FD"/>
    <w:rsid w:val="0045579F"/>
    <w:rsid w:val="00485F34"/>
    <w:rsid w:val="004A32C9"/>
    <w:rsid w:val="004C3663"/>
    <w:rsid w:val="004D132E"/>
    <w:rsid w:val="004E2E51"/>
    <w:rsid w:val="00527FC3"/>
    <w:rsid w:val="00586907"/>
    <w:rsid w:val="005A1149"/>
    <w:rsid w:val="005A367B"/>
    <w:rsid w:val="005B1DE8"/>
    <w:rsid w:val="005C68F9"/>
    <w:rsid w:val="005F02EC"/>
    <w:rsid w:val="006571D6"/>
    <w:rsid w:val="00657D75"/>
    <w:rsid w:val="006802F6"/>
    <w:rsid w:val="0069156F"/>
    <w:rsid w:val="00697BFC"/>
    <w:rsid w:val="006A32F6"/>
    <w:rsid w:val="006B31C4"/>
    <w:rsid w:val="006C1046"/>
    <w:rsid w:val="006C21A9"/>
    <w:rsid w:val="006D4FB0"/>
    <w:rsid w:val="006D51FA"/>
    <w:rsid w:val="006D6AF8"/>
    <w:rsid w:val="00772027"/>
    <w:rsid w:val="00790B23"/>
    <w:rsid w:val="007954AB"/>
    <w:rsid w:val="007A5C0D"/>
    <w:rsid w:val="007C0214"/>
    <w:rsid w:val="007C405D"/>
    <w:rsid w:val="007F24A5"/>
    <w:rsid w:val="008131DA"/>
    <w:rsid w:val="00814FCE"/>
    <w:rsid w:val="00834D5B"/>
    <w:rsid w:val="0084136C"/>
    <w:rsid w:val="00861E37"/>
    <w:rsid w:val="0086789D"/>
    <w:rsid w:val="00873AFD"/>
    <w:rsid w:val="008A5D16"/>
    <w:rsid w:val="008A691F"/>
    <w:rsid w:val="008B0061"/>
    <w:rsid w:val="008B6E00"/>
    <w:rsid w:val="008B7256"/>
    <w:rsid w:val="008D1BFE"/>
    <w:rsid w:val="008D47CF"/>
    <w:rsid w:val="0092531E"/>
    <w:rsid w:val="00962ACA"/>
    <w:rsid w:val="009639E5"/>
    <w:rsid w:val="009649B6"/>
    <w:rsid w:val="009933EA"/>
    <w:rsid w:val="00997153"/>
    <w:rsid w:val="009B1252"/>
    <w:rsid w:val="009B6C24"/>
    <w:rsid w:val="009C0B65"/>
    <w:rsid w:val="009D4C96"/>
    <w:rsid w:val="00A066F7"/>
    <w:rsid w:val="00A24C8B"/>
    <w:rsid w:val="00A545CB"/>
    <w:rsid w:val="00A8188B"/>
    <w:rsid w:val="00A83AC2"/>
    <w:rsid w:val="00A91970"/>
    <w:rsid w:val="00A92826"/>
    <w:rsid w:val="00AA27CD"/>
    <w:rsid w:val="00AA2B29"/>
    <w:rsid w:val="00AA646F"/>
    <w:rsid w:val="00AA7C85"/>
    <w:rsid w:val="00AB474D"/>
    <w:rsid w:val="00AB47DF"/>
    <w:rsid w:val="00AB6F6D"/>
    <w:rsid w:val="00AC4667"/>
    <w:rsid w:val="00AD7C20"/>
    <w:rsid w:val="00AE65CD"/>
    <w:rsid w:val="00AF1BAC"/>
    <w:rsid w:val="00B05270"/>
    <w:rsid w:val="00B2702D"/>
    <w:rsid w:val="00B33F39"/>
    <w:rsid w:val="00B44A60"/>
    <w:rsid w:val="00B46606"/>
    <w:rsid w:val="00B567D4"/>
    <w:rsid w:val="00B8190C"/>
    <w:rsid w:val="00BA23FB"/>
    <w:rsid w:val="00BD0F96"/>
    <w:rsid w:val="00BD328F"/>
    <w:rsid w:val="00BF1888"/>
    <w:rsid w:val="00BF7629"/>
    <w:rsid w:val="00C03B1D"/>
    <w:rsid w:val="00C1694D"/>
    <w:rsid w:val="00C3356F"/>
    <w:rsid w:val="00C43FDF"/>
    <w:rsid w:val="00C477FB"/>
    <w:rsid w:val="00C53186"/>
    <w:rsid w:val="00C6404A"/>
    <w:rsid w:val="00C676EA"/>
    <w:rsid w:val="00C77E8B"/>
    <w:rsid w:val="00CB2AFA"/>
    <w:rsid w:val="00CD6A53"/>
    <w:rsid w:val="00CD7220"/>
    <w:rsid w:val="00CE79A3"/>
    <w:rsid w:val="00D02791"/>
    <w:rsid w:val="00D73128"/>
    <w:rsid w:val="00D759E1"/>
    <w:rsid w:val="00D76148"/>
    <w:rsid w:val="00D7661E"/>
    <w:rsid w:val="00D82173"/>
    <w:rsid w:val="00D901A1"/>
    <w:rsid w:val="00D90A89"/>
    <w:rsid w:val="00DA19F5"/>
    <w:rsid w:val="00DA39E8"/>
    <w:rsid w:val="00DD1559"/>
    <w:rsid w:val="00DD7648"/>
    <w:rsid w:val="00E21B88"/>
    <w:rsid w:val="00E301DD"/>
    <w:rsid w:val="00E56C74"/>
    <w:rsid w:val="00E86499"/>
    <w:rsid w:val="00E92BCD"/>
    <w:rsid w:val="00E957D2"/>
    <w:rsid w:val="00EE4D5E"/>
    <w:rsid w:val="00EF1A1D"/>
    <w:rsid w:val="00EF5A09"/>
    <w:rsid w:val="00F153C2"/>
    <w:rsid w:val="00F172A0"/>
    <w:rsid w:val="00F302B9"/>
    <w:rsid w:val="00F52D38"/>
    <w:rsid w:val="00F56BDE"/>
    <w:rsid w:val="00F61DE2"/>
    <w:rsid w:val="00F63FA7"/>
    <w:rsid w:val="00F66728"/>
    <w:rsid w:val="00F87A62"/>
    <w:rsid w:val="00FA3A4F"/>
    <w:rsid w:val="00FA472C"/>
    <w:rsid w:val="00FB1569"/>
    <w:rsid w:val="00FB3BFE"/>
    <w:rsid w:val="00FB5929"/>
    <w:rsid w:val="00FD43FB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7F7F"/>
  <w15:chartTrackingRefBased/>
  <w15:docId w15:val="{DB9AE19B-E1ED-4D48-A8BA-C85CB88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7C20"/>
  </w:style>
  <w:style w:type="character" w:styleId="Hyperlink">
    <w:name w:val="Hyperlink"/>
    <w:basedOn w:val="DefaultParagraphFont"/>
    <w:uiPriority w:val="99"/>
    <w:unhideWhenUsed/>
    <w:rsid w:val="00417D3B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EF"/>
    <w:rPr>
      <w:color w:val="B9D18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FB"/>
  </w:style>
  <w:style w:type="paragraph" w:styleId="Footer">
    <w:name w:val="footer"/>
    <w:basedOn w:val="Normal"/>
    <w:link w:val="Foot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FB"/>
  </w:style>
  <w:style w:type="paragraph" w:styleId="NormalWeb">
    <w:name w:val="Normal (Web)"/>
    <w:basedOn w:val="Normal"/>
    <w:uiPriority w:val="99"/>
    <w:semiHidden/>
    <w:unhideWhenUsed/>
    <w:rsid w:val="0084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7DD9E-C261-4A25-8CB3-7E6CDA6A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1294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 # 1</vt:lpstr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 # 1</dc:title>
  <dc:creator>doan nguyen</dc:creator>
  <cp:keywords/>
  <cp:lastModifiedBy>Ruthann Biel</cp:lastModifiedBy>
  <cp:revision>57</cp:revision>
  <cp:lastPrinted>2017-02-02T22:26:00Z</cp:lastPrinted>
  <dcterms:created xsi:type="dcterms:W3CDTF">2016-09-15T16:49:00Z</dcterms:created>
  <dcterms:modified xsi:type="dcterms:W3CDTF">2019-09-12T20:57:00Z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